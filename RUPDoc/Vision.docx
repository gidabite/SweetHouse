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7A" w:rsidRDefault="0085257A">
      <w:pPr>
        <w:pStyle w:val="a3"/>
        <w:jc w:val="right"/>
      </w:pPr>
      <w:r>
        <w:fldChar w:fldCharType="begin"/>
      </w:r>
      <w:r>
        <w:instrText xml:space="preserve"> SUBJECT  \* MERGEFORMAT</w:instrText>
      </w:r>
      <w:r w:rsidR="009E6A41">
        <w:instrText xml:space="preserve"> SweetHouse</w:instrText>
      </w:r>
      <w:r>
        <w:instrText xml:space="preserve"> </w:instrText>
      </w:r>
      <w:r>
        <w:fldChar w:fldCharType="separate"/>
      </w:r>
      <w:r w:rsidR="009E6A41">
        <w:t>SweetHouse</w:t>
      </w:r>
      <w:r>
        <w:fldChar w:fldCharType="end"/>
      </w:r>
    </w:p>
    <w:p w:rsidR="0085257A" w:rsidRPr="008A43F0" w:rsidRDefault="008A43F0">
      <w:pPr>
        <w:pStyle w:val="a3"/>
        <w:jc w:val="right"/>
        <w:rPr>
          <w:lang w:val="ru-RU"/>
        </w:rPr>
      </w:pPr>
      <w:r>
        <w:rPr>
          <w:lang w:val="ru-RU"/>
        </w:rPr>
        <w:t>Видение</w:t>
      </w:r>
    </w:p>
    <w:p w:rsidR="0085257A" w:rsidRDefault="0085257A">
      <w:pPr>
        <w:pStyle w:val="a3"/>
        <w:jc w:val="right"/>
      </w:pPr>
    </w:p>
    <w:p w:rsidR="0085257A" w:rsidRPr="00904B5B" w:rsidRDefault="00904B5B">
      <w:pPr>
        <w:pStyle w:val="a3"/>
        <w:jc w:val="right"/>
        <w:rPr>
          <w:sz w:val="28"/>
          <w:lang w:val="ru-RU"/>
        </w:rPr>
      </w:pPr>
      <w:r>
        <w:rPr>
          <w:sz w:val="28"/>
          <w:lang w:val="ru-RU"/>
        </w:rPr>
        <w:t>Версия 1.0</w:t>
      </w:r>
    </w:p>
    <w:p w:rsidR="0085257A" w:rsidRDefault="0085257A">
      <w:pPr>
        <w:pStyle w:val="a3"/>
        <w:rPr>
          <w:sz w:val="28"/>
        </w:rPr>
      </w:pPr>
    </w:p>
    <w:p w:rsidR="0085257A" w:rsidRDefault="0085257A"/>
    <w:p w:rsidR="0085257A" w:rsidRDefault="0085257A">
      <w:pPr>
        <w:sectPr w:rsidR="0085257A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6E3354" w:rsidRDefault="006E3354">
      <w:pPr>
        <w:pStyle w:val="a3"/>
        <w:rPr>
          <w:lang w:val="ru-RU"/>
        </w:rPr>
      </w:pPr>
      <w:r>
        <w:rPr>
          <w:lang w:val="ru-RU"/>
        </w:rPr>
        <w:lastRenderedPageBreak/>
        <w:t>История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85257A" w:rsidRDefault="0085257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Default="0085257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Default="0085257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Default="0085257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5257A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85257A" w:rsidRPr="00F04281" w:rsidRDefault="00F04281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21 марта 2018</w:t>
            </w:r>
          </w:p>
        </w:tc>
        <w:tc>
          <w:tcPr>
            <w:tcW w:w="1152" w:type="dxa"/>
          </w:tcPr>
          <w:p w:rsidR="0085257A" w:rsidRPr="00830727" w:rsidRDefault="00830727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85257A" w:rsidRPr="00E573F9" w:rsidRDefault="00E573F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Постановка цели, проблематики разработки</w:t>
            </w:r>
            <w:r w:rsidR="001D5C27">
              <w:rPr>
                <w:lang w:val="ru-RU"/>
              </w:rPr>
              <w:t>,</w:t>
            </w:r>
            <w:r>
              <w:rPr>
                <w:lang w:val="ru-RU"/>
              </w:rPr>
              <w:t xml:space="preserve"> и возможностей и требований ПС</w:t>
            </w:r>
          </w:p>
        </w:tc>
        <w:tc>
          <w:tcPr>
            <w:tcW w:w="2304" w:type="dxa"/>
          </w:tcPr>
          <w:p w:rsidR="0085257A" w:rsidRPr="00B70087" w:rsidRDefault="00B70087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Крень А.</w:t>
            </w:r>
          </w:p>
        </w:tc>
      </w:tr>
      <w:tr w:rsidR="0085257A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85257A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Default="0085257A">
            <w:pPr>
              <w:pStyle w:val="Tabletext"/>
            </w:pPr>
          </w:p>
        </w:tc>
      </w:tr>
      <w:tr w:rsidR="0085257A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85257A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Default="0085257A">
            <w:pPr>
              <w:pStyle w:val="Tabletext"/>
            </w:pPr>
          </w:p>
        </w:tc>
      </w:tr>
      <w:tr w:rsidR="0085257A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85257A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Default="0085257A">
            <w:pPr>
              <w:pStyle w:val="Tabletext"/>
            </w:pPr>
          </w:p>
        </w:tc>
      </w:tr>
    </w:tbl>
    <w:p w:rsidR="0085257A" w:rsidRDefault="0085257A"/>
    <w:p w:rsidR="0085257A" w:rsidRPr="00CF3372" w:rsidRDefault="0085257A">
      <w:pPr>
        <w:pStyle w:val="a3"/>
        <w:rPr>
          <w:lang w:val="ru-RU"/>
        </w:rPr>
      </w:pPr>
      <w:r>
        <w:br w:type="page"/>
      </w:r>
      <w:r w:rsidR="00CF3372">
        <w:rPr>
          <w:lang w:val="ru-RU"/>
        </w:rPr>
        <w:t>Содержание</w:t>
      </w:r>
    </w:p>
    <w:p w:rsidR="0090192A" w:rsidRDefault="0085257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0192A">
        <w:rPr>
          <w:noProof/>
        </w:rPr>
        <w:t>1.</w:t>
      </w:r>
      <w:r w:rsidR="0090192A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="0090192A" w:rsidRPr="001C1081">
        <w:rPr>
          <w:noProof/>
          <w:lang w:val="ru-RU"/>
        </w:rPr>
        <w:t>Введение</w:t>
      </w:r>
      <w:r w:rsidR="0090192A">
        <w:rPr>
          <w:noProof/>
        </w:rPr>
        <w:tab/>
      </w:r>
      <w:r w:rsidR="0090192A">
        <w:rPr>
          <w:noProof/>
        </w:rPr>
        <w:fldChar w:fldCharType="begin"/>
      </w:r>
      <w:r w:rsidR="0090192A">
        <w:rPr>
          <w:noProof/>
        </w:rPr>
        <w:instrText xml:space="preserve"> PAGEREF _Toc509443778 \h </w:instrText>
      </w:r>
      <w:r w:rsidR="0090192A">
        <w:rPr>
          <w:noProof/>
        </w:rPr>
      </w:r>
      <w:r w:rsidR="0090192A">
        <w:rPr>
          <w:noProof/>
        </w:rPr>
        <w:fldChar w:fldCharType="separate"/>
      </w:r>
      <w:r w:rsidR="0090192A">
        <w:rPr>
          <w:noProof/>
        </w:rPr>
        <w:t>4</w:t>
      </w:r>
      <w:r w:rsidR="0090192A">
        <w:rPr>
          <w:noProof/>
        </w:rPr>
        <w:fldChar w:fldCharType="end"/>
      </w:r>
    </w:p>
    <w:p w:rsidR="0090192A" w:rsidRDefault="009019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C1081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1081">
        <w:rPr>
          <w:noProof/>
          <w:lang w:val="ru-RU"/>
        </w:rPr>
        <w:t>Цель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_Toc509443779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0192A" w:rsidRDefault="009019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C1081">
        <w:rPr>
          <w:noProof/>
          <w:lang w:val="ru-RU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1081">
        <w:rPr>
          <w:noProof/>
          <w:lang w:val="ru-RU"/>
        </w:rPr>
        <w:t>Область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_Toc509443780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0192A" w:rsidRDefault="009019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C1081">
        <w:rPr>
          <w:noProof/>
          <w:lang w:val="ru-RU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1081">
        <w:rPr>
          <w:noProof/>
          <w:lang w:val="ru-RU"/>
        </w:rPr>
        <w:t>Определения и сокращения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_Toc509443781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0192A" w:rsidRDefault="009019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C1081">
        <w:rPr>
          <w:noProof/>
          <w:lang w:val="ru-RU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1081">
        <w:rPr>
          <w:noProof/>
          <w:lang w:val="ru-RU"/>
        </w:rPr>
        <w:t>Ссылки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_Toc509443782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0192A" w:rsidRDefault="0090192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1081">
        <w:rPr>
          <w:noProof/>
          <w:lang w:val="ru-RU"/>
        </w:rPr>
        <w:t>Позиционирование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_Toc509443783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0192A" w:rsidRDefault="009019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C1081">
        <w:rPr>
          <w:noProof/>
          <w:lang w:val="ru-RU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1081">
        <w:rPr>
          <w:noProof/>
          <w:lang w:val="ru-RU"/>
        </w:rPr>
        <w:t>Возможности для бизнеса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_Toc509443784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0192A" w:rsidRDefault="009019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1081">
        <w:rPr>
          <w:noProof/>
          <w:lang w:val="ru-RU"/>
        </w:rPr>
        <w:t>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_Toc509443785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0192A" w:rsidRDefault="009019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1081">
        <w:rPr>
          <w:noProof/>
          <w:lang w:val="ru-RU"/>
        </w:rPr>
        <w:t>Позиция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_Toc509443786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0192A" w:rsidRDefault="0090192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C1081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1081">
        <w:rPr>
          <w:noProof/>
          <w:lang w:val="ru-RU"/>
        </w:rPr>
        <w:t>Описание заинтересованных сторон и описание пользователей</w:t>
      </w:r>
      <w:r w:rsidRPr="0090192A">
        <w:rPr>
          <w:noProof/>
          <w:lang w:val="ru-RU"/>
        </w:rPr>
        <w:tab/>
      </w:r>
      <w:r>
        <w:rPr>
          <w:noProof/>
        </w:rPr>
        <w:fldChar w:fldCharType="begin"/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92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92A">
        <w:rPr>
          <w:noProof/>
          <w:lang w:val="ru-RU"/>
        </w:rPr>
        <w:instrText>509443787 \</w:instrText>
      </w:r>
      <w:r>
        <w:rPr>
          <w:noProof/>
        </w:rPr>
        <w:instrText>h</w:instrText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92A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90192A" w:rsidRDefault="009019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0192A">
        <w:rPr>
          <w:noProof/>
          <w:lang w:val="ru-RU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1081">
        <w:rPr>
          <w:noProof/>
          <w:lang w:val="ru-RU"/>
        </w:rPr>
        <w:t>Описание заинтересованных сторон</w:t>
      </w:r>
      <w:r w:rsidRPr="0090192A">
        <w:rPr>
          <w:noProof/>
          <w:lang w:val="ru-RU"/>
        </w:rPr>
        <w:tab/>
      </w:r>
      <w:r>
        <w:rPr>
          <w:noProof/>
        </w:rPr>
        <w:fldChar w:fldCharType="begin"/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92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92A">
        <w:rPr>
          <w:noProof/>
          <w:lang w:val="ru-RU"/>
        </w:rPr>
        <w:instrText>509443788 \</w:instrText>
      </w:r>
      <w:r>
        <w:rPr>
          <w:noProof/>
        </w:rPr>
        <w:instrText>h</w:instrText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92A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90192A" w:rsidRDefault="009019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0192A">
        <w:rPr>
          <w:noProof/>
          <w:lang w:val="ru-RU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1081">
        <w:rPr>
          <w:noProof/>
          <w:lang w:val="ru-RU"/>
        </w:rPr>
        <w:t>Описание пользователей</w:t>
      </w:r>
      <w:r w:rsidRPr="0090192A">
        <w:rPr>
          <w:noProof/>
          <w:lang w:val="ru-RU"/>
        </w:rPr>
        <w:tab/>
      </w:r>
      <w:r>
        <w:rPr>
          <w:noProof/>
        </w:rPr>
        <w:fldChar w:fldCharType="begin"/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92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92A">
        <w:rPr>
          <w:noProof/>
          <w:lang w:val="ru-RU"/>
        </w:rPr>
        <w:instrText>509443789 \</w:instrText>
      </w:r>
      <w:r>
        <w:rPr>
          <w:noProof/>
        </w:rPr>
        <w:instrText>h</w:instrText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92A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90192A" w:rsidRDefault="009019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C1081">
        <w:rPr>
          <w:noProof/>
          <w:lang w:val="ru-RU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1081">
        <w:rPr>
          <w:noProof/>
          <w:lang w:val="ru-RU"/>
        </w:rPr>
        <w:t>Возможности пользователей</w:t>
      </w:r>
      <w:r w:rsidRPr="0090192A">
        <w:rPr>
          <w:noProof/>
          <w:lang w:val="ru-RU"/>
        </w:rPr>
        <w:tab/>
      </w:r>
      <w:r>
        <w:rPr>
          <w:noProof/>
        </w:rPr>
        <w:fldChar w:fldCharType="begin"/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92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92A">
        <w:rPr>
          <w:noProof/>
          <w:lang w:val="ru-RU"/>
        </w:rPr>
        <w:instrText>509443790 \</w:instrText>
      </w:r>
      <w:r>
        <w:rPr>
          <w:noProof/>
        </w:rPr>
        <w:instrText>h</w:instrText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92A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90192A" w:rsidRDefault="009019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0192A">
        <w:rPr>
          <w:noProof/>
          <w:lang w:val="ru-RU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1081">
        <w:rPr>
          <w:noProof/>
          <w:lang w:val="ru-RU"/>
        </w:rPr>
        <w:t>Профили заинтересованных лиц</w:t>
      </w:r>
      <w:r w:rsidRPr="0090192A">
        <w:rPr>
          <w:noProof/>
          <w:lang w:val="ru-RU"/>
        </w:rPr>
        <w:tab/>
      </w:r>
      <w:r>
        <w:rPr>
          <w:noProof/>
        </w:rPr>
        <w:fldChar w:fldCharType="begin"/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92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92A">
        <w:rPr>
          <w:noProof/>
          <w:lang w:val="ru-RU"/>
        </w:rPr>
        <w:instrText>509443791 \</w:instrText>
      </w:r>
      <w:r>
        <w:rPr>
          <w:noProof/>
        </w:rPr>
        <w:instrText>h</w:instrText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92A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90192A" w:rsidRDefault="0090192A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C1081">
        <w:rPr>
          <w:noProof/>
          <w:lang w:val="ru-RU"/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1081">
        <w:rPr>
          <w:noProof/>
          <w:lang w:val="ru-RU"/>
        </w:rPr>
        <w:t>Исполнитель</w:t>
      </w:r>
      <w:r w:rsidRPr="0090192A">
        <w:rPr>
          <w:noProof/>
          <w:lang w:val="ru-RU"/>
        </w:rPr>
        <w:tab/>
      </w:r>
      <w:r>
        <w:rPr>
          <w:noProof/>
        </w:rPr>
        <w:fldChar w:fldCharType="begin"/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92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92A">
        <w:rPr>
          <w:noProof/>
          <w:lang w:val="ru-RU"/>
        </w:rPr>
        <w:instrText>509443792 \</w:instrText>
      </w:r>
      <w:r>
        <w:rPr>
          <w:noProof/>
        </w:rPr>
        <w:instrText>h</w:instrText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92A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90192A" w:rsidRDefault="0090192A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C1081">
        <w:rPr>
          <w:noProof/>
          <w:lang w:val="ru-RU"/>
        </w:rPr>
        <w:t>3.4.2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1081">
        <w:rPr>
          <w:noProof/>
          <w:lang w:val="ru-RU"/>
        </w:rPr>
        <w:t>Заказчик</w:t>
      </w:r>
      <w:r w:rsidRPr="0090192A">
        <w:rPr>
          <w:noProof/>
          <w:lang w:val="ru-RU"/>
        </w:rPr>
        <w:tab/>
      </w:r>
      <w:r>
        <w:rPr>
          <w:noProof/>
        </w:rPr>
        <w:fldChar w:fldCharType="begin"/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92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92A">
        <w:rPr>
          <w:noProof/>
          <w:lang w:val="ru-RU"/>
        </w:rPr>
        <w:instrText>509443793 \</w:instrText>
      </w:r>
      <w:r>
        <w:rPr>
          <w:noProof/>
        </w:rPr>
        <w:instrText>h</w:instrText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92A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90192A" w:rsidRDefault="009019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0192A">
        <w:rPr>
          <w:noProof/>
          <w:lang w:val="ru-RU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1081">
        <w:rPr>
          <w:noProof/>
          <w:lang w:val="ru-RU"/>
        </w:rPr>
        <w:t>Профили пользователей</w:t>
      </w:r>
      <w:r w:rsidRPr="0090192A">
        <w:rPr>
          <w:noProof/>
          <w:lang w:val="ru-RU"/>
        </w:rPr>
        <w:tab/>
      </w:r>
      <w:r>
        <w:rPr>
          <w:noProof/>
        </w:rPr>
        <w:fldChar w:fldCharType="begin"/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92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92A">
        <w:rPr>
          <w:noProof/>
          <w:lang w:val="ru-RU"/>
        </w:rPr>
        <w:instrText>509443794 \</w:instrText>
      </w:r>
      <w:r>
        <w:rPr>
          <w:noProof/>
        </w:rPr>
        <w:instrText>h</w:instrText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92A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90192A" w:rsidRDefault="0090192A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0192A">
        <w:rPr>
          <w:noProof/>
          <w:lang w:val="ru-RU"/>
        </w:rPr>
        <w:t>3.5.1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1081">
        <w:rPr>
          <w:noProof/>
          <w:lang w:val="ru-RU"/>
        </w:rPr>
        <w:t>Менеджер</w:t>
      </w:r>
      <w:r w:rsidRPr="0090192A">
        <w:rPr>
          <w:noProof/>
          <w:lang w:val="ru-RU"/>
        </w:rPr>
        <w:tab/>
      </w:r>
      <w:r>
        <w:rPr>
          <w:noProof/>
        </w:rPr>
        <w:fldChar w:fldCharType="begin"/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92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92A">
        <w:rPr>
          <w:noProof/>
          <w:lang w:val="ru-RU"/>
        </w:rPr>
        <w:instrText>509443795 \</w:instrText>
      </w:r>
      <w:r>
        <w:rPr>
          <w:noProof/>
        </w:rPr>
        <w:instrText>h</w:instrText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92A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90192A" w:rsidRDefault="009019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C1081">
        <w:rPr>
          <w:noProof/>
          <w:lang w:val="ru-RU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1081">
        <w:rPr>
          <w:noProof/>
          <w:lang w:val="ru-RU"/>
        </w:rPr>
        <w:t>Ключевые потребности заинтересованных сторон и пользователей</w:t>
      </w:r>
      <w:r w:rsidRPr="0090192A">
        <w:rPr>
          <w:noProof/>
          <w:lang w:val="ru-RU"/>
        </w:rPr>
        <w:tab/>
      </w:r>
      <w:r>
        <w:rPr>
          <w:noProof/>
        </w:rPr>
        <w:fldChar w:fldCharType="begin"/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92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92A">
        <w:rPr>
          <w:noProof/>
          <w:lang w:val="ru-RU"/>
        </w:rPr>
        <w:instrText>509443796 \</w:instrText>
      </w:r>
      <w:r>
        <w:rPr>
          <w:noProof/>
        </w:rPr>
        <w:instrText>h</w:instrText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92A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90192A" w:rsidRDefault="0090192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C1081">
        <w:rPr>
          <w:noProof/>
          <w:lang w:val="ru-RU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1081">
        <w:rPr>
          <w:noProof/>
          <w:lang w:val="ru-RU"/>
        </w:rPr>
        <w:t>Обзор продукта</w:t>
      </w:r>
      <w:r w:rsidRPr="0090192A">
        <w:rPr>
          <w:noProof/>
          <w:lang w:val="ru-RU"/>
        </w:rPr>
        <w:tab/>
      </w:r>
      <w:r>
        <w:rPr>
          <w:noProof/>
        </w:rPr>
        <w:fldChar w:fldCharType="begin"/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92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92A">
        <w:rPr>
          <w:noProof/>
          <w:lang w:val="ru-RU"/>
        </w:rPr>
        <w:instrText>509443797 \</w:instrText>
      </w:r>
      <w:r>
        <w:rPr>
          <w:noProof/>
        </w:rPr>
        <w:instrText>h</w:instrText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92A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90192A" w:rsidRDefault="009019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C1081">
        <w:rPr>
          <w:noProof/>
          <w:lang w:val="ru-RU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1081">
        <w:rPr>
          <w:noProof/>
          <w:lang w:val="ru-RU"/>
        </w:rPr>
        <w:t>Перспективы продукта</w:t>
      </w:r>
      <w:r w:rsidRPr="0090192A">
        <w:rPr>
          <w:noProof/>
          <w:lang w:val="ru-RU"/>
        </w:rPr>
        <w:tab/>
      </w:r>
      <w:r>
        <w:rPr>
          <w:noProof/>
        </w:rPr>
        <w:fldChar w:fldCharType="begin"/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92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92A">
        <w:rPr>
          <w:noProof/>
          <w:lang w:val="ru-RU"/>
        </w:rPr>
        <w:instrText>509443798 \</w:instrText>
      </w:r>
      <w:r>
        <w:rPr>
          <w:noProof/>
        </w:rPr>
        <w:instrText>h</w:instrText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92A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90192A" w:rsidRDefault="009019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0192A">
        <w:rPr>
          <w:noProof/>
          <w:lang w:val="ru-RU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1081">
        <w:rPr>
          <w:noProof/>
          <w:lang w:val="ru-RU"/>
        </w:rPr>
        <w:t>Возможности</w:t>
      </w:r>
      <w:r w:rsidRPr="0090192A">
        <w:rPr>
          <w:noProof/>
          <w:lang w:val="ru-RU"/>
        </w:rPr>
        <w:tab/>
      </w:r>
      <w:r>
        <w:rPr>
          <w:noProof/>
        </w:rPr>
        <w:fldChar w:fldCharType="begin"/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92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92A">
        <w:rPr>
          <w:noProof/>
          <w:lang w:val="ru-RU"/>
        </w:rPr>
        <w:instrText>509443799 \</w:instrText>
      </w:r>
      <w:r>
        <w:rPr>
          <w:noProof/>
        </w:rPr>
        <w:instrText>h</w:instrText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92A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90192A" w:rsidRDefault="0090192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C1081">
        <w:rPr>
          <w:noProof/>
          <w:lang w:val="ru-RU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1081">
        <w:rPr>
          <w:noProof/>
          <w:lang w:val="ru-RU"/>
        </w:rPr>
        <w:t>Ограничения</w:t>
      </w:r>
      <w:r w:rsidRPr="0090192A">
        <w:rPr>
          <w:noProof/>
          <w:lang w:val="ru-RU"/>
        </w:rPr>
        <w:tab/>
      </w:r>
      <w:r>
        <w:rPr>
          <w:noProof/>
        </w:rPr>
        <w:fldChar w:fldCharType="begin"/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92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92A">
        <w:rPr>
          <w:noProof/>
          <w:lang w:val="ru-RU"/>
        </w:rPr>
        <w:instrText>509443800 \</w:instrText>
      </w:r>
      <w:r>
        <w:rPr>
          <w:noProof/>
        </w:rPr>
        <w:instrText>h</w:instrText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92A">
        <w:rPr>
          <w:noProof/>
          <w:lang w:val="ru-RU"/>
        </w:rPr>
        <w:t>8</w:t>
      </w:r>
      <w:r>
        <w:rPr>
          <w:noProof/>
        </w:rPr>
        <w:fldChar w:fldCharType="end"/>
      </w:r>
    </w:p>
    <w:p w:rsidR="0090192A" w:rsidRDefault="0090192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C1081">
        <w:rPr>
          <w:noProof/>
          <w:lang w:val="ru-RU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1081">
        <w:rPr>
          <w:noProof/>
          <w:lang w:val="ru-RU"/>
        </w:rPr>
        <w:t>Качество</w:t>
      </w:r>
      <w:r w:rsidRPr="0090192A">
        <w:rPr>
          <w:noProof/>
          <w:lang w:val="ru-RU"/>
        </w:rPr>
        <w:tab/>
      </w:r>
      <w:r>
        <w:rPr>
          <w:noProof/>
        </w:rPr>
        <w:fldChar w:fldCharType="begin"/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92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92A">
        <w:rPr>
          <w:noProof/>
          <w:lang w:val="ru-RU"/>
        </w:rPr>
        <w:instrText>509443801 \</w:instrText>
      </w:r>
      <w:r>
        <w:rPr>
          <w:noProof/>
        </w:rPr>
        <w:instrText>h</w:instrText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92A">
        <w:rPr>
          <w:noProof/>
          <w:lang w:val="ru-RU"/>
        </w:rPr>
        <w:t>8</w:t>
      </w:r>
      <w:r>
        <w:rPr>
          <w:noProof/>
        </w:rPr>
        <w:fldChar w:fldCharType="end"/>
      </w:r>
    </w:p>
    <w:p w:rsidR="0090192A" w:rsidRDefault="0090192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0192A">
        <w:rPr>
          <w:noProof/>
          <w:lang w:val="ru-RU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1081">
        <w:rPr>
          <w:noProof/>
          <w:lang w:val="ru-RU"/>
        </w:rPr>
        <w:t>Другие требования к ПС</w:t>
      </w:r>
      <w:r w:rsidRPr="0090192A">
        <w:rPr>
          <w:noProof/>
          <w:lang w:val="ru-RU"/>
        </w:rPr>
        <w:tab/>
      </w:r>
      <w:r>
        <w:rPr>
          <w:noProof/>
        </w:rPr>
        <w:fldChar w:fldCharType="begin"/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92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92A">
        <w:rPr>
          <w:noProof/>
          <w:lang w:val="ru-RU"/>
        </w:rPr>
        <w:instrText>509443802 \</w:instrText>
      </w:r>
      <w:r>
        <w:rPr>
          <w:noProof/>
        </w:rPr>
        <w:instrText>h</w:instrText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92A">
        <w:rPr>
          <w:noProof/>
          <w:lang w:val="ru-RU"/>
        </w:rPr>
        <w:t>8</w:t>
      </w:r>
      <w:r>
        <w:rPr>
          <w:noProof/>
        </w:rPr>
        <w:fldChar w:fldCharType="end"/>
      </w:r>
    </w:p>
    <w:p w:rsidR="0090192A" w:rsidRDefault="009019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0192A">
        <w:rPr>
          <w:noProof/>
          <w:lang w:val="ru-RU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1081">
        <w:rPr>
          <w:noProof/>
          <w:lang w:val="ru-RU"/>
        </w:rPr>
        <w:t>Стандарты</w:t>
      </w:r>
      <w:r w:rsidRPr="0090192A">
        <w:rPr>
          <w:noProof/>
          <w:lang w:val="ru-RU"/>
        </w:rPr>
        <w:tab/>
      </w:r>
      <w:r>
        <w:rPr>
          <w:noProof/>
        </w:rPr>
        <w:fldChar w:fldCharType="begin"/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92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92A">
        <w:rPr>
          <w:noProof/>
          <w:lang w:val="ru-RU"/>
        </w:rPr>
        <w:instrText>509443803 \</w:instrText>
      </w:r>
      <w:r>
        <w:rPr>
          <w:noProof/>
        </w:rPr>
        <w:instrText>h</w:instrText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92A">
        <w:rPr>
          <w:noProof/>
          <w:lang w:val="ru-RU"/>
        </w:rPr>
        <w:t>8</w:t>
      </w:r>
      <w:r>
        <w:rPr>
          <w:noProof/>
        </w:rPr>
        <w:fldChar w:fldCharType="end"/>
      </w:r>
    </w:p>
    <w:p w:rsidR="0090192A" w:rsidRDefault="009019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C1081">
        <w:rPr>
          <w:noProof/>
          <w:lang w:val="ru-RU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1081">
        <w:rPr>
          <w:noProof/>
          <w:lang w:val="ru-RU"/>
        </w:rPr>
        <w:t>Системные требования</w:t>
      </w:r>
      <w:r w:rsidRPr="0090192A">
        <w:rPr>
          <w:noProof/>
          <w:lang w:val="ru-RU"/>
        </w:rPr>
        <w:tab/>
      </w:r>
      <w:r>
        <w:rPr>
          <w:noProof/>
        </w:rPr>
        <w:fldChar w:fldCharType="begin"/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92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92A">
        <w:rPr>
          <w:noProof/>
          <w:lang w:val="ru-RU"/>
        </w:rPr>
        <w:instrText>509443804 \</w:instrText>
      </w:r>
      <w:r>
        <w:rPr>
          <w:noProof/>
        </w:rPr>
        <w:instrText>h</w:instrText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92A">
        <w:rPr>
          <w:noProof/>
          <w:lang w:val="ru-RU"/>
        </w:rPr>
        <w:t>8</w:t>
      </w:r>
      <w:r>
        <w:rPr>
          <w:noProof/>
        </w:rPr>
        <w:fldChar w:fldCharType="end"/>
      </w:r>
    </w:p>
    <w:p w:rsidR="0090192A" w:rsidRDefault="0090192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C1081">
        <w:rPr>
          <w:noProof/>
          <w:lang w:val="ru-RU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C1081">
        <w:rPr>
          <w:noProof/>
          <w:lang w:val="ru-RU"/>
        </w:rPr>
        <w:t>Требования к производительности</w:t>
      </w:r>
      <w:r w:rsidRPr="0090192A">
        <w:rPr>
          <w:noProof/>
          <w:lang w:val="ru-RU"/>
        </w:rPr>
        <w:tab/>
      </w:r>
      <w:r>
        <w:rPr>
          <w:noProof/>
        </w:rPr>
        <w:fldChar w:fldCharType="begin"/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92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92A">
        <w:rPr>
          <w:noProof/>
          <w:lang w:val="ru-RU"/>
        </w:rPr>
        <w:instrText>509443805 \</w:instrText>
      </w:r>
      <w:r>
        <w:rPr>
          <w:noProof/>
        </w:rPr>
        <w:instrText>h</w:instrText>
      </w:r>
      <w:r w:rsidRPr="0090192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92A">
        <w:rPr>
          <w:noProof/>
          <w:lang w:val="ru-RU"/>
        </w:rPr>
        <w:t>8</w:t>
      </w:r>
      <w:r>
        <w:rPr>
          <w:noProof/>
        </w:rPr>
        <w:fldChar w:fldCharType="end"/>
      </w:r>
    </w:p>
    <w:p w:rsidR="0085257A" w:rsidRPr="006856CB" w:rsidRDefault="0085257A">
      <w:pPr>
        <w:pStyle w:val="a3"/>
        <w:rPr>
          <w:lang w:val="ru-RU"/>
        </w:rPr>
      </w:pPr>
      <w:r>
        <w:fldChar w:fldCharType="end"/>
      </w:r>
      <w:r w:rsidRPr="002E2CE7">
        <w:rPr>
          <w:lang w:val="ru-RU"/>
        </w:rPr>
        <w:br w:type="page"/>
      </w:r>
      <w:r w:rsidR="006856CB">
        <w:rPr>
          <w:lang w:val="ru-RU"/>
        </w:rPr>
        <w:t>Видение</w:t>
      </w:r>
    </w:p>
    <w:p w:rsidR="0085257A" w:rsidRDefault="00911208">
      <w:pPr>
        <w:pStyle w:val="1"/>
      </w:pPr>
      <w:bookmarkStart w:id="0" w:name="_Toc436203377"/>
      <w:bookmarkStart w:id="1" w:name="_Toc452813577"/>
      <w:bookmarkStart w:id="2" w:name="_Toc509443778"/>
      <w:r>
        <w:rPr>
          <w:lang w:val="ru-RU"/>
        </w:rPr>
        <w:t>Введение</w:t>
      </w:r>
      <w:bookmarkEnd w:id="2"/>
    </w:p>
    <w:p w:rsidR="0085257A" w:rsidRDefault="00911208" w:rsidP="00911208">
      <w:pPr>
        <w:pStyle w:val="2"/>
        <w:rPr>
          <w:lang w:val="ru-RU"/>
        </w:rPr>
      </w:pPr>
      <w:bookmarkStart w:id="3" w:name="_Toc509443779"/>
      <w:r>
        <w:rPr>
          <w:lang w:val="ru-RU"/>
        </w:rPr>
        <w:t>Цель</w:t>
      </w:r>
      <w:bookmarkEnd w:id="3"/>
    </w:p>
    <w:p w:rsidR="00911208" w:rsidRPr="00911208" w:rsidRDefault="00911208" w:rsidP="00911208">
      <w:pPr>
        <w:ind w:left="709"/>
        <w:rPr>
          <w:lang w:val="ru-RU"/>
        </w:rPr>
      </w:pPr>
      <w:r w:rsidRPr="00911208">
        <w:rPr>
          <w:lang w:val="ru-RU"/>
        </w:rPr>
        <w:t xml:space="preserve">Цель этого документа - определить требования </w:t>
      </w:r>
      <w:r>
        <w:rPr>
          <w:lang w:val="ru-RU"/>
        </w:rPr>
        <w:t xml:space="preserve">проекта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SUBJECT   \* MERGEFORMAT </w:instrText>
      </w:r>
      <w:r>
        <w:rPr>
          <w:lang w:val="ru-RU"/>
        </w:rPr>
        <w:fldChar w:fldCharType="separate"/>
      </w:r>
      <w:r>
        <w:rPr>
          <w:lang w:val="ru-RU"/>
        </w:rPr>
        <w:t>SweetHouse</w:t>
      </w:r>
      <w:r>
        <w:rPr>
          <w:lang w:val="ru-RU"/>
        </w:rPr>
        <w:fldChar w:fldCharType="end"/>
      </w:r>
      <w:r w:rsidRPr="00911208">
        <w:rPr>
          <w:lang w:val="ru-RU"/>
        </w:rPr>
        <w:t xml:space="preserve"> с точки зрения потребностей пользователей.</w:t>
      </w:r>
    </w:p>
    <w:p w:rsidR="0085257A" w:rsidRDefault="00AF23BF">
      <w:pPr>
        <w:pStyle w:val="2"/>
        <w:rPr>
          <w:lang w:val="ru-RU"/>
        </w:rPr>
      </w:pPr>
      <w:bookmarkStart w:id="4" w:name="_Toc509443780"/>
      <w:r>
        <w:rPr>
          <w:lang w:val="ru-RU"/>
        </w:rPr>
        <w:t>Область</w:t>
      </w:r>
      <w:bookmarkEnd w:id="4"/>
    </w:p>
    <w:p w:rsidR="002323A0" w:rsidRPr="002323A0" w:rsidRDefault="002323A0" w:rsidP="002323A0">
      <w:pPr>
        <w:ind w:left="720"/>
        <w:rPr>
          <w:lang w:val="ru-RU"/>
        </w:rPr>
      </w:pPr>
      <w:r>
        <w:rPr>
          <w:lang w:val="ru-RU"/>
        </w:rPr>
        <w:t xml:space="preserve">Настоящий документ описывает </w:t>
      </w:r>
      <w:r w:rsidR="00F9015E">
        <w:rPr>
          <w:lang w:val="ru-RU"/>
        </w:rPr>
        <w:t>видение</w:t>
      </w:r>
      <w:r w:rsidRPr="006C6637">
        <w:rPr>
          <w:lang w:val="ru-RU"/>
        </w:rPr>
        <w:t xml:space="preserve"> проекта </w:t>
      </w:r>
      <w:r w:rsidRPr="006C6637">
        <w:rPr>
          <w:lang w:val="ru-RU"/>
        </w:rPr>
        <w:fldChar w:fldCharType="begin"/>
      </w:r>
      <w:r w:rsidRPr="006C6637">
        <w:rPr>
          <w:lang w:val="ru-RU"/>
        </w:rPr>
        <w:instrText xml:space="preserve"> SUBJECT   \* MERGEFORMAT </w:instrText>
      </w:r>
      <w:r w:rsidRPr="006C6637">
        <w:rPr>
          <w:lang w:val="ru-RU"/>
        </w:rPr>
        <w:fldChar w:fldCharType="separate"/>
      </w:r>
      <w:r w:rsidRPr="006C6637">
        <w:rPr>
          <w:lang w:val="ru-RU"/>
        </w:rPr>
        <w:t>SweetHouse</w:t>
      </w:r>
      <w:r w:rsidRPr="006C6637">
        <w:rPr>
          <w:lang w:val="ru-RU"/>
        </w:rPr>
        <w:fldChar w:fldCharType="end"/>
      </w:r>
      <w:r w:rsidRPr="006C6637">
        <w:rPr>
          <w:lang w:val="ru-RU"/>
        </w:rPr>
        <w:t xml:space="preserve">, разрабатываемого компанией </w:t>
      </w:r>
      <w:r w:rsidRPr="006C6637">
        <w:rPr>
          <w:lang w:val="ru-RU"/>
        </w:rPr>
        <w:fldChar w:fldCharType="begin"/>
      </w:r>
      <w:r w:rsidRPr="006C6637">
        <w:rPr>
          <w:lang w:val="ru-RU"/>
        </w:rPr>
        <w:instrText xml:space="preserve"> DOCPROPERTY  Company  \* MERGEFORMAT </w:instrText>
      </w:r>
      <w:r w:rsidRPr="006C6637">
        <w:rPr>
          <w:lang w:val="ru-RU"/>
        </w:rPr>
        <w:fldChar w:fldCharType="separate"/>
      </w:r>
      <w:r w:rsidRPr="006C6637">
        <w:rPr>
          <w:lang w:val="ru-RU"/>
        </w:rPr>
        <w:t>BuildDev</w:t>
      </w:r>
      <w:r w:rsidRPr="006C6637">
        <w:rPr>
          <w:lang w:val="ru-RU"/>
        </w:rPr>
        <w:fldChar w:fldCharType="end"/>
      </w:r>
      <w:r w:rsidR="00F2487C">
        <w:rPr>
          <w:lang w:val="ru-RU"/>
        </w:rPr>
        <w:t xml:space="preserve">. </w:t>
      </w:r>
      <w:r w:rsidR="005B042C">
        <w:rPr>
          <w:lang w:val="ru-RU"/>
        </w:rPr>
        <w:t>Данный документ предназначен для руководителя проектом и команды разработчиков, а также заказчику</w:t>
      </w:r>
      <w:r w:rsidR="00F6459A">
        <w:rPr>
          <w:lang w:val="ru-RU"/>
        </w:rPr>
        <w:t xml:space="preserve"> проекта</w:t>
      </w:r>
      <w:r w:rsidR="005B042C">
        <w:rPr>
          <w:lang w:val="ru-RU"/>
        </w:rPr>
        <w:t>.</w:t>
      </w:r>
    </w:p>
    <w:p w:rsidR="0085257A" w:rsidRDefault="00370DE2">
      <w:pPr>
        <w:pStyle w:val="2"/>
        <w:rPr>
          <w:lang w:val="ru-RU"/>
        </w:rPr>
      </w:pPr>
      <w:bookmarkStart w:id="5" w:name="_Toc509443781"/>
      <w:r>
        <w:rPr>
          <w:lang w:val="ru-RU"/>
        </w:rPr>
        <w:t>Определения и сокращения</w:t>
      </w:r>
      <w:bookmarkEnd w:id="5"/>
    </w:p>
    <w:p w:rsidR="00F47997" w:rsidRPr="00F47997" w:rsidRDefault="00F47997" w:rsidP="00F47997">
      <w:pPr>
        <w:ind w:left="1440"/>
        <w:rPr>
          <w:lang w:val="ru-RU"/>
        </w:rPr>
      </w:pPr>
      <w:r>
        <w:rPr>
          <w:lang w:val="ru-RU"/>
        </w:rPr>
        <w:t>Смотреть глоссарий</w:t>
      </w:r>
      <w:r w:rsidR="007E2EE1">
        <w:rPr>
          <w:lang w:val="ru-RU"/>
        </w:rPr>
        <w:t>.</w:t>
      </w:r>
      <w:bookmarkStart w:id="6" w:name="_GoBack"/>
      <w:bookmarkEnd w:id="6"/>
    </w:p>
    <w:p w:rsidR="0085257A" w:rsidRDefault="00D5309A">
      <w:pPr>
        <w:pStyle w:val="2"/>
        <w:rPr>
          <w:lang w:val="ru-RU"/>
        </w:rPr>
      </w:pPr>
      <w:bookmarkStart w:id="7" w:name="_Toc509443782"/>
      <w:r>
        <w:rPr>
          <w:lang w:val="ru-RU"/>
        </w:rPr>
        <w:t>Ссылки</w:t>
      </w:r>
      <w:bookmarkEnd w:id="7"/>
    </w:p>
    <w:p w:rsidR="006E158B" w:rsidRDefault="006E158B" w:rsidP="006E158B">
      <w:pPr>
        <w:ind w:left="720"/>
        <w:rPr>
          <w:lang w:val="ru-RU"/>
        </w:rPr>
      </w:pPr>
      <w:r>
        <w:rPr>
          <w:lang w:val="ru-RU"/>
        </w:rPr>
        <w:t>План предварительной итерации, 15 марта 2018</w:t>
      </w:r>
    </w:p>
    <w:p w:rsidR="00550E0D" w:rsidRPr="006E158B" w:rsidRDefault="00550E0D" w:rsidP="006E158B">
      <w:pPr>
        <w:ind w:left="720"/>
        <w:rPr>
          <w:lang w:val="ru-RU"/>
        </w:rPr>
      </w:pPr>
    </w:p>
    <w:p w:rsidR="0085257A" w:rsidRDefault="000170A2">
      <w:pPr>
        <w:pStyle w:val="1"/>
      </w:pPr>
      <w:bookmarkStart w:id="8" w:name="_Toc509443783"/>
      <w:bookmarkEnd w:id="0"/>
      <w:bookmarkEnd w:id="1"/>
      <w:r>
        <w:rPr>
          <w:lang w:val="ru-RU"/>
        </w:rPr>
        <w:t>Позиционирование</w:t>
      </w:r>
      <w:bookmarkEnd w:id="8"/>
    </w:p>
    <w:p w:rsidR="0085257A" w:rsidRDefault="00361E8B" w:rsidP="00361E8B">
      <w:pPr>
        <w:pStyle w:val="2"/>
        <w:rPr>
          <w:lang w:val="ru-RU"/>
        </w:rPr>
      </w:pPr>
      <w:bookmarkStart w:id="9" w:name="_Toc509443784"/>
      <w:r>
        <w:rPr>
          <w:lang w:val="ru-RU"/>
        </w:rPr>
        <w:t>Возможности для бизнеса</w:t>
      </w:r>
      <w:bookmarkEnd w:id="9"/>
    </w:p>
    <w:p w:rsidR="00361E8B" w:rsidRPr="00361E8B" w:rsidRDefault="00361E8B" w:rsidP="00444316">
      <w:pPr>
        <w:ind w:left="720" w:firstLine="720"/>
        <w:rPr>
          <w:lang w:val="ru-RU"/>
        </w:rPr>
      </w:pPr>
      <w:r>
        <w:rPr>
          <w:lang w:val="ru-RU"/>
        </w:rPr>
        <w:t xml:space="preserve">Данный проект позволит заказчику и его клиентам организовать и контролировать процесс строительство коттеджей, таким образом укрепляя положение фирмы заказчика на рынки </w:t>
      </w:r>
      <w:r w:rsidR="00101967">
        <w:rPr>
          <w:lang w:val="ru-RU"/>
        </w:rPr>
        <w:t>строительства</w:t>
      </w:r>
      <w:r>
        <w:rPr>
          <w:lang w:val="ru-RU"/>
        </w:rPr>
        <w:t xml:space="preserve"> коттеджей</w:t>
      </w:r>
      <w:r w:rsidR="00101967">
        <w:rPr>
          <w:lang w:val="ru-RU"/>
        </w:rPr>
        <w:t>.</w:t>
      </w:r>
    </w:p>
    <w:p w:rsidR="0085257A" w:rsidRDefault="00472D17">
      <w:pPr>
        <w:pStyle w:val="2"/>
      </w:pPr>
      <w:bookmarkStart w:id="10" w:name="_Toc509443785"/>
      <w:r>
        <w:rPr>
          <w:lang w:val="ru-RU"/>
        </w:rPr>
        <w:t>Постановка задачи</w:t>
      </w:r>
      <w:bookmarkEnd w:id="10"/>
    </w:p>
    <w:p w:rsidR="0085257A" w:rsidRDefault="0085257A" w:rsidP="00361E8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0419B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0419B7" w:rsidRDefault="000419B7">
            <w:pPr>
              <w:pStyle w:val="a9"/>
              <w:keepNext/>
              <w:ind w:left="72"/>
              <w:rPr>
                <w:lang w:val="ru-RU"/>
              </w:rPr>
            </w:pPr>
            <w:r>
              <w:rPr>
                <w:lang w:val="ru-RU"/>
              </w:rPr>
              <w:t>Проблема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0B2C46" w:rsidRDefault="000419B7" w:rsidP="000B2C46">
            <w:pPr>
              <w:rPr>
                <w:lang w:val="ru-RU"/>
              </w:rPr>
            </w:pPr>
            <w:r w:rsidRPr="000B2C46">
              <w:rPr>
                <w:lang w:val="ru-RU"/>
              </w:rPr>
              <w:t>Заказчик испытывает затруднения в ручной организации и контроле</w:t>
            </w:r>
            <w:r w:rsidR="00873752" w:rsidRPr="000B2C46">
              <w:rPr>
                <w:lang w:val="ru-RU"/>
              </w:rPr>
              <w:t xml:space="preserve"> процесса строительства коттеджей</w:t>
            </w:r>
          </w:p>
        </w:tc>
      </w:tr>
      <w:tr w:rsidR="0085257A" w:rsidRPr="006855CA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38231C" w:rsidRDefault="0038231C" w:rsidP="001329D0">
            <w:pPr>
              <w:pStyle w:val="a9"/>
              <w:keepNext/>
              <w:ind w:left="72"/>
              <w:rPr>
                <w:lang w:val="ru-RU"/>
              </w:rPr>
            </w:pPr>
            <w:r>
              <w:rPr>
                <w:lang w:val="ru-RU"/>
              </w:rPr>
              <w:t>Влия</w:t>
            </w:r>
            <w:r w:rsidR="001329D0">
              <w:rPr>
                <w:lang w:val="ru-RU"/>
              </w:rPr>
              <w:t>ет</w:t>
            </w:r>
            <w:r w:rsidR="006855CA">
              <w:rPr>
                <w:lang w:val="ru-RU"/>
              </w:rPr>
              <w:t xml:space="preserve"> на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6855CA" w:rsidRDefault="006855CA" w:rsidP="006855CA">
            <w:pPr>
              <w:rPr>
                <w:i/>
                <w:lang w:val="ru-RU"/>
              </w:rPr>
            </w:pPr>
            <w:r w:rsidRPr="006855CA">
              <w:rPr>
                <w:lang w:val="ru-RU"/>
              </w:rPr>
              <w:t>Заказчик, менеджеры фирмы заказчика, клиенты заказчика</w:t>
            </w:r>
          </w:p>
        </w:tc>
      </w:tr>
      <w:tr w:rsidR="0085257A" w:rsidRPr="0027116B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4871DB" w:rsidRDefault="00B81B4E" w:rsidP="00B81B4E">
            <w:pPr>
              <w:pStyle w:val="a9"/>
              <w:keepNext/>
              <w:ind w:left="72"/>
              <w:rPr>
                <w:lang w:val="ru-RU"/>
              </w:rPr>
            </w:pPr>
            <w:r>
              <w:rPr>
                <w:lang w:val="ru-RU"/>
              </w:rPr>
              <w:t>Ее с</w:t>
            </w:r>
            <w:r w:rsidR="004871DB">
              <w:rPr>
                <w:lang w:val="ru-RU"/>
              </w:rPr>
              <w:t>ледствия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5A596C" w:rsidRDefault="0027116B" w:rsidP="005A596C">
            <w:pPr>
              <w:rPr>
                <w:lang w:val="ru-RU"/>
              </w:rPr>
            </w:pPr>
            <w:r w:rsidRPr="005A596C">
              <w:rPr>
                <w:lang w:val="ru-RU"/>
              </w:rPr>
              <w:t xml:space="preserve">Замедление и удорожание </w:t>
            </w:r>
            <w:r w:rsidRPr="005A596C">
              <w:rPr>
                <w:lang w:val="ru-RU"/>
              </w:rPr>
              <w:t>организации и контрол</w:t>
            </w:r>
            <w:r w:rsidRPr="005A596C">
              <w:rPr>
                <w:lang w:val="ru-RU"/>
              </w:rPr>
              <w:t>я</w:t>
            </w:r>
            <w:r w:rsidRPr="005A596C">
              <w:rPr>
                <w:lang w:val="ru-RU"/>
              </w:rPr>
              <w:t xml:space="preserve"> процесса строительства коттеджей</w:t>
            </w:r>
            <w:r w:rsidR="000F669E">
              <w:rPr>
                <w:lang w:val="ru-RU"/>
              </w:rPr>
              <w:t xml:space="preserve"> в </w:t>
            </w:r>
            <w:r w:rsidR="00B278CE">
              <w:rPr>
                <w:lang w:val="ru-RU"/>
              </w:rPr>
              <w:t>сочетании</w:t>
            </w:r>
            <w:r w:rsidR="000F669E">
              <w:rPr>
                <w:lang w:val="ru-RU"/>
              </w:rPr>
              <w:t xml:space="preserve"> с неудовлетворенностью клиентов заказчика.</w:t>
            </w:r>
          </w:p>
        </w:tc>
      </w:tr>
      <w:tr w:rsidR="0085257A" w:rsidRPr="001B322C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1329D0" w:rsidRDefault="00E75509" w:rsidP="0072790D">
            <w:pPr>
              <w:pStyle w:val="a9"/>
              <w:ind w:left="72"/>
              <w:rPr>
                <w:lang w:val="ru-RU"/>
              </w:rPr>
            </w:pPr>
            <w:r>
              <w:rPr>
                <w:lang w:val="ru-RU"/>
              </w:rPr>
              <w:t>Успешное решение позволит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5A546B" w:rsidRDefault="001B322C" w:rsidP="00361E8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  <w:lang w:val="ru-RU"/>
              </w:rPr>
              <w:t>Ускорение и уменьшение затрат на организацию и контроль процесса строительства коттеджей</w:t>
            </w:r>
            <w:r w:rsidR="0053727D">
              <w:rPr>
                <w:i w:val="0"/>
                <w:color w:val="auto"/>
                <w:lang w:val="ru-RU"/>
              </w:rPr>
              <w:t>.</w:t>
            </w:r>
          </w:p>
        </w:tc>
      </w:tr>
    </w:tbl>
    <w:p w:rsidR="0085257A" w:rsidRDefault="005A546B" w:rsidP="00361E8B">
      <w:pPr>
        <w:pStyle w:val="2"/>
      </w:pPr>
      <w:bookmarkStart w:id="11" w:name="_Toc509443786"/>
      <w:r>
        <w:rPr>
          <w:lang w:val="ru-RU"/>
        </w:rPr>
        <w:t>Позиция продукта</w:t>
      </w:r>
      <w:bookmarkEnd w:id="11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244973" w:rsidRDefault="00244973">
            <w:pPr>
              <w:pStyle w:val="a9"/>
              <w:keepNext/>
              <w:ind w:left="72"/>
              <w:rPr>
                <w:lang w:val="ru-RU"/>
              </w:rPr>
            </w:pPr>
            <w:r>
              <w:rPr>
                <w:lang w:val="ru-RU"/>
              </w:rPr>
              <w:t>Для</w:t>
            </w:r>
            <w:r w:rsidR="00067E85">
              <w:rPr>
                <w:lang w:val="ru-RU"/>
              </w:rPr>
              <w:t xml:space="preserve"> кого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2275BD" w:rsidRDefault="002275BD" w:rsidP="00361E8B">
            <w:pPr>
              <w:pStyle w:val="InfoBlue"/>
              <w:rPr>
                <w:lang w:val="ru-RU"/>
              </w:rPr>
            </w:pPr>
            <w:r w:rsidRPr="002275BD">
              <w:rPr>
                <w:i w:val="0"/>
                <w:color w:val="auto"/>
                <w:lang w:val="ru-RU"/>
              </w:rPr>
              <w:t>Заказчика</w:t>
            </w:r>
          </w:p>
        </w:tc>
      </w:tr>
      <w:tr w:rsidR="0085257A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0E320A" w:rsidRDefault="002F119D" w:rsidP="00600CF8">
            <w:pPr>
              <w:pStyle w:val="a9"/>
              <w:keepNext/>
              <w:ind w:left="0"/>
            </w:pPr>
            <w:r>
              <w:t xml:space="preserve"> </w:t>
            </w:r>
            <w:r w:rsidR="000E320A">
              <w:rPr>
                <w:lang w:val="ru-RU"/>
              </w:rPr>
              <w:t xml:space="preserve">Проект </w:t>
            </w:r>
            <w:fldSimple w:instr=" SUBJECT   \* MERGEFORMAT ">
              <w:r w:rsidR="00600CF8">
                <w:t>SweetHouse</w:t>
              </w:r>
            </w:fldSimple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D552BA" w:rsidRDefault="0085257A" w:rsidP="00123FA7">
            <w:pPr>
              <w:rPr>
                <w:lang w:val="ru-RU"/>
              </w:rPr>
            </w:pPr>
            <w:r>
              <w:t xml:space="preserve"> </w:t>
            </w:r>
            <w:r w:rsidR="00D552BA">
              <w:rPr>
                <w:lang w:val="ru-RU"/>
              </w:rPr>
              <w:t xml:space="preserve">Это инструмент </w:t>
            </w:r>
            <w:r w:rsidR="00A03983">
              <w:rPr>
                <w:lang w:val="ru-RU"/>
              </w:rPr>
              <w:t>автоматизации</w:t>
            </w:r>
          </w:p>
        </w:tc>
      </w:tr>
      <w:tr w:rsidR="0085257A" w:rsidRPr="00600CF8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2F119D" w:rsidRDefault="002F119D" w:rsidP="002F119D">
            <w:pPr>
              <w:pStyle w:val="a9"/>
              <w:keepNext/>
              <w:ind w:left="0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Который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600CF8" w:rsidRDefault="00600CF8" w:rsidP="0027170F">
            <w:pPr>
              <w:rPr>
                <w:lang w:val="ru-RU"/>
              </w:rPr>
            </w:pPr>
            <w:r>
              <w:rPr>
                <w:lang w:val="ru-RU"/>
              </w:rPr>
              <w:t xml:space="preserve">Поможет в </w:t>
            </w:r>
            <w:r>
              <w:rPr>
                <w:lang w:val="ru-RU"/>
              </w:rPr>
              <w:t>организ</w:t>
            </w:r>
            <w:r>
              <w:rPr>
                <w:lang w:val="ru-RU"/>
              </w:rPr>
              <w:t>ации</w:t>
            </w:r>
            <w:r>
              <w:rPr>
                <w:lang w:val="ru-RU"/>
              </w:rPr>
              <w:t xml:space="preserve"> и контрол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 xml:space="preserve"> процесс</w:t>
            </w:r>
            <w:r>
              <w:rPr>
                <w:lang w:val="ru-RU"/>
              </w:rPr>
              <w:t>а</w:t>
            </w:r>
            <w:r>
              <w:rPr>
                <w:lang w:val="ru-RU"/>
              </w:rPr>
              <w:t xml:space="preserve"> строительств</w:t>
            </w:r>
            <w:r w:rsidR="0027170F">
              <w:rPr>
                <w:lang w:val="ru-RU"/>
              </w:rPr>
              <w:t xml:space="preserve">а </w:t>
            </w:r>
            <w:r>
              <w:rPr>
                <w:lang w:val="ru-RU"/>
              </w:rPr>
              <w:t>коттеджей</w:t>
            </w:r>
          </w:p>
        </w:tc>
      </w:tr>
      <w:tr w:rsidR="0085257A" w:rsidRPr="00A24F9F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A24F9F" w:rsidRDefault="00A24F9F">
            <w:pPr>
              <w:pStyle w:val="a9"/>
              <w:keepNext/>
              <w:ind w:left="72"/>
              <w:rPr>
                <w:lang w:val="ru-RU"/>
              </w:rPr>
            </w:pPr>
            <w:r>
              <w:rPr>
                <w:lang w:val="ru-RU"/>
              </w:rPr>
              <w:t>В отличии от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A24F9F" w:rsidRDefault="00A24F9F" w:rsidP="00A24F9F">
            <w:pPr>
              <w:rPr>
                <w:lang w:val="ru-RU"/>
              </w:rPr>
            </w:pPr>
            <w:r>
              <w:rPr>
                <w:lang w:val="ru-RU"/>
              </w:rPr>
              <w:t xml:space="preserve">Ручной </w:t>
            </w:r>
            <w:r w:rsidRPr="000B2C46">
              <w:rPr>
                <w:lang w:val="ru-RU"/>
              </w:rPr>
              <w:t>организации и контроле процесса строительства коттеджей</w:t>
            </w:r>
          </w:p>
        </w:tc>
      </w:tr>
      <w:tr w:rsidR="0085257A" w:rsidRPr="00BF7904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4B29C7" w:rsidRDefault="004B29C7">
            <w:pPr>
              <w:pStyle w:val="a9"/>
              <w:ind w:left="72"/>
              <w:rPr>
                <w:lang w:val="ru-RU"/>
              </w:rPr>
            </w:pPr>
            <w:r>
              <w:rPr>
                <w:lang w:val="ru-RU"/>
              </w:rPr>
              <w:t>Наш продукт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BF7904" w:rsidRDefault="00BF7904" w:rsidP="008C53EC">
            <w:pPr>
              <w:pStyle w:val="InfoBlue"/>
              <w:rPr>
                <w:i w:val="0"/>
                <w:lang w:val="ru-RU"/>
              </w:rPr>
            </w:pPr>
            <w:r w:rsidRPr="008C53EC">
              <w:rPr>
                <w:i w:val="0"/>
                <w:color w:val="auto"/>
                <w:lang w:val="ru-RU"/>
              </w:rPr>
              <w:t>Позволит контролировать сотрудников предприятия, а так</w:t>
            </w:r>
            <w:r w:rsidR="008C53EC" w:rsidRPr="008C53EC">
              <w:rPr>
                <w:i w:val="0"/>
                <w:color w:val="auto"/>
                <w:lang w:val="ru-RU"/>
              </w:rPr>
              <w:t>ж</w:t>
            </w:r>
            <w:r w:rsidRPr="008C53EC">
              <w:rPr>
                <w:i w:val="0"/>
                <w:color w:val="auto"/>
                <w:lang w:val="ru-RU"/>
              </w:rPr>
              <w:t>е контролировать этапы плана строительства</w:t>
            </w:r>
            <w:r>
              <w:rPr>
                <w:i w:val="0"/>
                <w:lang w:val="ru-RU"/>
              </w:rPr>
              <w:t xml:space="preserve"> </w:t>
            </w:r>
            <w:r w:rsidRPr="00391544">
              <w:rPr>
                <w:i w:val="0"/>
                <w:color w:val="auto"/>
                <w:lang w:val="ru-RU"/>
              </w:rPr>
              <w:t>коттеджей.</w:t>
            </w:r>
          </w:p>
        </w:tc>
      </w:tr>
    </w:tbl>
    <w:p w:rsidR="0085257A" w:rsidRDefault="003A6FBB" w:rsidP="002C1DED">
      <w:pPr>
        <w:pStyle w:val="1"/>
        <w:rPr>
          <w:lang w:val="ru-RU"/>
        </w:rPr>
      </w:pPr>
      <w:bookmarkStart w:id="12" w:name="_Toc436203381"/>
      <w:bookmarkStart w:id="13" w:name="_Toc509443787"/>
      <w:r>
        <w:rPr>
          <w:lang w:val="ru-RU"/>
        </w:rPr>
        <w:t>Описание заинтересованных сторон и описание пользователей</w:t>
      </w:r>
      <w:bookmarkEnd w:id="13"/>
    </w:p>
    <w:p w:rsidR="0085257A" w:rsidRDefault="00275A29" w:rsidP="00361E8B">
      <w:pPr>
        <w:pStyle w:val="2"/>
      </w:pPr>
      <w:bookmarkStart w:id="14" w:name="_Toc509443788"/>
      <w:r>
        <w:rPr>
          <w:lang w:val="ru-RU"/>
        </w:rPr>
        <w:t>Описание</w:t>
      </w:r>
      <w:r w:rsidR="00C83D13">
        <w:rPr>
          <w:lang w:val="ru-RU"/>
        </w:rPr>
        <w:t xml:space="preserve"> заинтересованных сторон</w:t>
      </w:r>
      <w:bookmarkEnd w:id="14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85257A">
        <w:tblPrEx>
          <w:tblCellMar>
            <w:top w:w="0" w:type="dxa"/>
            <w:bottom w:w="0" w:type="dxa"/>
          </w:tblCellMar>
        </w:tblPrEx>
        <w:tc>
          <w:tcPr>
            <w:tcW w:w="1890" w:type="dxa"/>
            <w:shd w:val="solid" w:color="000000" w:fill="FFFFFF"/>
          </w:tcPr>
          <w:p w:rsidR="0085257A" w:rsidRPr="00E53B21" w:rsidRDefault="00E53B21">
            <w:pPr>
              <w:pStyle w:val="a9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Название</w:t>
            </w:r>
          </w:p>
        </w:tc>
        <w:tc>
          <w:tcPr>
            <w:tcW w:w="2610" w:type="dxa"/>
            <w:shd w:val="solid" w:color="000000" w:fill="FFFFFF"/>
          </w:tcPr>
          <w:p w:rsidR="0085257A" w:rsidRPr="00E53B21" w:rsidRDefault="00E53B21">
            <w:pPr>
              <w:pStyle w:val="a9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3960" w:type="dxa"/>
            <w:shd w:val="solid" w:color="000000" w:fill="FFFFFF"/>
          </w:tcPr>
          <w:p w:rsidR="0085257A" w:rsidRPr="00E53B21" w:rsidRDefault="00E53B21">
            <w:pPr>
              <w:pStyle w:val="a9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Обязанность</w:t>
            </w:r>
          </w:p>
        </w:tc>
      </w:tr>
      <w:tr w:rsidR="0085257A" w:rsidRPr="001F558E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5257A" w:rsidRPr="00F82316" w:rsidRDefault="00B55C30" w:rsidP="00361E8B">
            <w:pPr>
              <w:pStyle w:val="InfoBlue"/>
              <w:rPr>
                <w:i w:val="0"/>
                <w:color w:val="auto"/>
                <w:lang w:val="ru-RU"/>
              </w:rPr>
            </w:pPr>
            <w:r w:rsidRPr="00F82316">
              <w:rPr>
                <w:i w:val="0"/>
                <w:color w:val="auto"/>
                <w:lang w:val="ru-RU"/>
              </w:rPr>
              <w:t>Исполнитель</w:t>
            </w:r>
          </w:p>
        </w:tc>
        <w:tc>
          <w:tcPr>
            <w:tcW w:w="2610" w:type="dxa"/>
          </w:tcPr>
          <w:p w:rsidR="0085257A" w:rsidRPr="00F82316" w:rsidRDefault="00B55C30" w:rsidP="00361E8B">
            <w:pPr>
              <w:pStyle w:val="InfoBlue"/>
              <w:rPr>
                <w:i w:val="0"/>
                <w:color w:val="auto"/>
                <w:lang w:val="ru-RU"/>
              </w:rPr>
            </w:pPr>
            <w:r w:rsidRPr="00F82316">
              <w:rPr>
                <w:i w:val="0"/>
                <w:color w:val="auto"/>
                <w:lang w:val="ru-RU"/>
              </w:rPr>
              <w:t>Выполняет разработку проекта</w:t>
            </w:r>
          </w:p>
        </w:tc>
        <w:tc>
          <w:tcPr>
            <w:tcW w:w="3960" w:type="dxa"/>
          </w:tcPr>
          <w:p w:rsidR="0085257A" w:rsidRPr="00F82316" w:rsidRDefault="001F558E" w:rsidP="001F558E">
            <w:pPr>
              <w:pStyle w:val="InfoBlue"/>
              <w:rPr>
                <w:i w:val="0"/>
                <w:color w:val="auto"/>
                <w:lang w:val="ru-RU"/>
              </w:rPr>
            </w:pPr>
            <w:r w:rsidRPr="00F82316">
              <w:rPr>
                <w:i w:val="0"/>
                <w:color w:val="auto"/>
                <w:lang w:val="ru-RU"/>
              </w:rPr>
              <w:t>Выполнить проект в срок в соответствии с требованиями заказчика</w:t>
            </w:r>
          </w:p>
        </w:tc>
      </w:tr>
      <w:tr w:rsidR="00D00DC9" w:rsidRPr="001F558E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D00DC9" w:rsidRPr="00F82316" w:rsidRDefault="00D00DC9" w:rsidP="00361E8B">
            <w:pPr>
              <w:pStyle w:val="InfoBlue"/>
              <w:rPr>
                <w:i w:val="0"/>
                <w:color w:val="auto"/>
                <w:lang w:val="ru-RU"/>
              </w:rPr>
            </w:pPr>
            <w:r w:rsidRPr="00F82316">
              <w:rPr>
                <w:i w:val="0"/>
                <w:color w:val="auto"/>
                <w:lang w:val="ru-RU"/>
              </w:rPr>
              <w:t>Заказчик</w:t>
            </w:r>
          </w:p>
        </w:tc>
        <w:tc>
          <w:tcPr>
            <w:tcW w:w="2610" w:type="dxa"/>
          </w:tcPr>
          <w:p w:rsidR="00D00DC9" w:rsidRPr="00F82316" w:rsidRDefault="001A5D63" w:rsidP="00361E8B">
            <w:pPr>
              <w:pStyle w:val="InfoBlue"/>
              <w:rPr>
                <w:i w:val="0"/>
                <w:color w:val="auto"/>
                <w:lang w:val="ru-RU"/>
              </w:rPr>
            </w:pPr>
            <w:r w:rsidRPr="00F82316">
              <w:rPr>
                <w:i w:val="0"/>
                <w:color w:val="auto"/>
                <w:lang w:val="ru-RU"/>
              </w:rPr>
              <w:t>Заказывает</w:t>
            </w:r>
            <w:r w:rsidR="00D00DC9" w:rsidRPr="00F82316">
              <w:rPr>
                <w:i w:val="0"/>
                <w:color w:val="auto"/>
                <w:lang w:val="ru-RU"/>
              </w:rPr>
              <w:t xml:space="preserve"> разработку </w:t>
            </w:r>
            <w:r w:rsidR="00F82316" w:rsidRPr="00F82316">
              <w:rPr>
                <w:i w:val="0"/>
                <w:color w:val="auto"/>
                <w:lang w:val="ru-RU"/>
              </w:rPr>
              <w:t>проекта</w:t>
            </w:r>
          </w:p>
        </w:tc>
        <w:tc>
          <w:tcPr>
            <w:tcW w:w="3960" w:type="dxa"/>
          </w:tcPr>
          <w:p w:rsidR="00D00DC9" w:rsidRPr="00F82316" w:rsidRDefault="00F82316" w:rsidP="001F558E">
            <w:pPr>
              <w:pStyle w:val="InfoBlue"/>
              <w:rPr>
                <w:i w:val="0"/>
                <w:color w:val="auto"/>
                <w:lang w:val="ru-RU"/>
              </w:rPr>
            </w:pPr>
            <w:r w:rsidRPr="00F82316">
              <w:rPr>
                <w:i w:val="0"/>
                <w:color w:val="auto"/>
                <w:lang w:val="ru-RU"/>
              </w:rPr>
              <w:t>Соблюдать порядок оплаты проекта</w:t>
            </w:r>
          </w:p>
        </w:tc>
      </w:tr>
    </w:tbl>
    <w:p w:rsidR="0085257A" w:rsidRDefault="00380757" w:rsidP="00361E8B">
      <w:pPr>
        <w:pStyle w:val="2"/>
      </w:pPr>
      <w:bookmarkStart w:id="15" w:name="_Toc509443789"/>
      <w:r>
        <w:rPr>
          <w:lang w:val="ru-RU"/>
        </w:rPr>
        <w:t>Описание пользователей</w:t>
      </w:r>
      <w:bookmarkEnd w:id="15"/>
    </w:p>
    <w:tbl>
      <w:tblPr>
        <w:tblW w:w="852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58"/>
        <w:gridCol w:w="2693"/>
        <w:gridCol w:w="3969"/>
      </w:tblGrid>
      <w:tr w:rsidR="00AE3C05" w:rsidTr="00AE3C05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1858" w:type="dxa"/>
            <w:shd w:val="solid" w:color="000000" w:fill="FFFFFF"/>
          </w:tcPr>
          <w:p w:rsidR="00AE3C05" w:rsidRPr="00AE3C05" w:rsidRDefault="00AE3C05">
            <w:pPr>
              <w:pStyle w:val="a9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Название</w:t>
            </w:r>
          </w:p>
        </w:tc>
        <w:tc>
          <w:tcPr>
            <w:tcW w:w="2693" w:type="dxa"/>
            <w:shd w:val="solid" w:color="000000" w:fill="FFFFFF"/>
          </w:tcPr>
          <w:p w:rsidR="00AE3C05" w:rsidRPr="00AE3C05" w:rsidRDefault="00AE3C05">
            <w:pPr>
              <w:pStyle w:val="a9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3969" w:type="dxa"/>
            <w:shd w:val="solid" w:color="000000" w:fill="FFFFFF"/>
          </w:tcPr>
          <w:p w:rsidR="00AE3C05" w:rsidRPr="00AE3C05" w:rsidRDefault="00AE3C05">
            <w:pPr>
              <w:pStyle w:val="a9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Обязанность</w:t>
            </w:r>
          </w:p>
        </w:tc>
      </w:tr>
      <w:tr w:rsidR="00AE3C05" w:rsidRPr="0084780A" w:rsidTr="00AE3C05">
        <w:tblPrEx>
          <w:tblCellMar>
            <w:top w:w="0" w:type="dxa"/>
            <w:bottom w:w="0" w:type="dxa"/>
          </w:tblCellMar>
        </w:tblPrEx>
        <w:trPr>
          <w:trHeight w:val="976"/>
        </w:trPr>
        <w:tc>
          <w:tcPr>
            <w:tcW w:w="1858" w:type="dxa"/>
          </w:tcPr>
          <w:p w:rsidR="00AE3C05" w:rsidRPr="00F649C9" w:rsidRDefault="00AE3C05" w:rsidP="00361E8B">
            <w:pPr>
              <w:pStyle w:val="InfoBlue"/>
              <w:rPr>
                <w:i w:val="0"/>
                <w:color w:val="auto"/>
                <w:lang w:val="ru-RU"/>
              </w:rPr>
            </w:pPr>
            <w:r w:rsidRPr="00F649C9">
              <w:rPr>
                <w:i w:val="0"/>
                <w:color w:val="auto"/>
                <w:lang w:val="ru-RU"/>
              </w:rPr>
              <w:t>Менеджер</w:t>
            </w:r>
          </w:p>
        </w:tc>
        <w:tc>
          <w:tcPr>
            <w:tcW w:w="2693" w:type="dxa"/>
          </w:tcPr>
          <w:p w:rsidR="00AE3C05" w:rsidRPr="00F649C9" w:rsidRDefault="00AE3C05" w:rsidP="00361E8B">
            <w:pPr>
              <w:pStyle w:val="InfoBlue"/>
              <w:rPr>
                <w:i w:val="0"/>
                <w:color w:val="auto"/>
                <w:lang w:val="ru-RU"/>
              </w:rPr>
            </w:pPr>
            <w:r w:rsidRPr="00F649C9">
              <w:rPr>
                <w:i w:val="0"/>
                <w:color w:val="auto"/>
                <w:lang w:val="ru-RU"/>
              </w:rPr>
              <w:t xml:space="preserve">Контролирует процесс строительства </w:t>
            </w:r>
            <w:r w:rsidR="00F649C9" w:rsidRPr="00F649C9">
              <w:rPr>
                <w:i w:val="0"/>
                <w:color w:val="auto"/>
                <w:lang w:val="ru-RU"/>
              </w:rPr>
              <w:t>коттеджа</w:t>
            </w:r>
          </w:p>
        </w:tc>
        <w:tc>
          <w:tcPr>
            <w:tcW w:w="3969" w:type="dxa"/>
          </w:tcPr>
          <w:p w:rsidR="00AE3C05" w:rsidRPr="00F649C9" w:rsidRDefault="0084780A" w:rsidP="004749FB">
            <w:pPr>
              <w:pStyle w:val="InfoBlue"/>
              <w:rPr>
                <w:i w:val="0"/>
                <w:color w:val="auto"/>
                <w:lang w:val="ru-RU"/>
              </w:rPr>
            </w:pPr>
            <w:r w:rsidRPr="00F649C9">
              <w:rPr>
                <w:i w:val="0"/>
                <w:color w:val="auto"/>
                <w:lang w:val="ru-RU"/>
              </w:rPr>
              <w:t>Обязан своевременно отмечать выполнение тех или иных этапов строительства</w:t>
            </w:r>
            <w:r w:rsidR="00F649C9">
              <w:rPr>
                <w:i w:val="0"/>
                <w:color w:val="auto"/>
                <w:lang w:val="ru-RU"/>
              </w:rPr>
              <w:t>, а также вносить изменения в информацию о работниках фирмы</w:t>
            </w:r>
            <w:r w:rsidR="000A56F0">
              <w:rPr>
                <w:i w:val="0"/>
                <w:color w:val="auto"/>
                <w:lang w:val="ru-RU"/>
              </w:rPr>
              <w:t xml:space="preserve"> участвующих в процессе строительства коттедж</w:t>
            </w:r>
            <w:r w:rsidR="004749FB">
              <w:rPr>
                <w:i w:val="0"/>
                <w:color w:val="auto"/>
                <w:lang w:val="ru-RU"/>
              </w:rPr>
              <w:t>ей</w:t>
            </w:r>
          </w:p>
        </w:tc>
      </w:tr>
    </w:tbl>
    <w:p w:rsidR="0085257A" w:rsidRPr="0084780A" w:rsidRDefault="0085257A">
      <w:pPr>
        <w:pStyle w:val="a9"/>
        <w:rPr>
          <w:lang w:val="ru-RU"/>
        </w:rPr>
      </w:pPr>
    </w:p>
    <w:p w:rsidR="0085257A" w:rsidRDefault="00452179" w:rsidP="00452179">
      <w:pPr>
        <w:pStyle w:val="2"/>
        <w:rPr>
          <w:lang w:val="ru-RU"/>
        </w:rPr>
      </w:pPr>
      <w:bookmarkStart w:id="16" w:name="_Toc509443790"/>
      <w:r>
        <w:rPr>
          <w:lang w:val="ru-RU"/>
        </w:rPr>
        <w:t>Возможности пользовател</w:t>
      </w:r>
      <w:r w:rsidR="003931F0">
        <w:rPr>
          <w:lang w:val="ru-RU"/>
        </w:rPr>
        <w:t>ей</w:t>
      </w:r>
      <w:bookmarkEnd w:id="16"/>
    </w:p>
    <w:p w:rsidR="00452179" w:rsidRPr="00452179" w:rsidRDefault="00417E58" w:rsidP="006E2662">
      <w:pPr>
        <w:ind w:left="720" w:firstLine="720"/>
        <w:jc w:val="both"/>
        <w:rPr>
          <w:lang w:val="ru-RU"/>
        </w:rPr>
      </w:pPr>
      <w:r>
        <w:rPr>
          <w:lang w:val="ru-RU"/>
        </w:rPr>
        <w:t xml:space="preserve">Менеджер сможет проще </w:t>
      </w:r>
      <w:r w:rsidR="004749FB">
        <w:rPr>
          <w:lang w:val="ru-RU"/>
        </w:rPr>
        <w:t>организовать и контролировать процесс строительства коттедж</w:t>
      </w:r>
      <w:r w:rsidR="00F846B4">
        <w:rPr>
          <w:lang w:val="ru-RU"/>
        </w:rPr>
        <w:t>е</w:t>
      </w:r>
      <w:r w:rsidR="004749FB">
        <w:rPr>
          <w:lang w:val="ru-RU"/>
        </w:rPr>
        <w:t>й</w:t>
      </w:r>
      <w:r>
        <w:rPr>
          <w:lang w:val="ru-RU"/>
        </w:rPr>
        <w:t>.</w:t>
      </w:r>
      <w:r w:rsidR="00D303BE">
        <w:rPr>
          <w:lang w:val="ru-RU"/>
        </w:rPr>
        <w:t xml:space="preserve"> Он сможет в любой момент времени увидеть на каком этапе сейчас находится процесс строительства, кто </w:t>
      </w:r>
      <w:r w:rsidR="00E72457">
        <w:rPr>
          <w:lang w:val="ru-RU"/>
        </w:rPr>
        <w:t>выполняет</w:t>
      </w:r>
      <w:r w:rsidR="00D303BE">
        <w:rPr>
          <w:lang w:val="ru-RU"/>
        </w:rPr>
        <w:t xml:space="preserve"> и отвечает за этот этап, а также ресурсы, затрачиваемые на выполнение этого этапа</w:t>
      </w:r>
      <w:r w:rsidR="006E2662">
        <w:rPr>
          <w:lang w:val="ru-RU"/>
        </w:rPr>
        <w:t>.</w:t>
      </w:r>
      <w:r w:rsidR="005B6E1D">
        <w:rPr>
          <w:lang w:val="ru-RU"/>
        </w:rPr>
        <w:t xml:space="preserve"> Также менеджер сможет формировать бригады ответственные за строительство коттеджа.</w:t>
      </w:r>
    </w:p>
    <w:p w:rsidR="0085257A" w:rsidRDefault="005E00EE">
      <w:pPr>
        <w:pStyle w:val="2"/>
        <w:widowControl/>
      </w:pPr>
      <w:bookmarkStart w:id="17" w:name="_Toc509443791"/>
      <w:r>
        <w:rPr>
          <w:lang w:val="ru-RU"/>
        </w:rPr>
        <w:t>Профили заинтересованных лиц</w:t>
      </w:r>
      <w:bookmarkEnd w:id="17"/>
    </w:p>
    <w:p w:rsidR="0085257A" w:rsidRPr="002E2CE7" w:rsidRDefault="00CE6B17" w:rsidP="007B5910">
      <w:pPr>
        <w:pStyle w:val="3"/>
        <w:rPr>
          <w:i w:val="0"/>
          <w:lang w:val="ru-RU"/>
        </w:rPr>
      </w:pPr>
      <w:bookmarkStart w:id="18" w:name="_Toc509443792"/>
      <w:r w:rsidRPr="002E2CE7">
        <w:rPr>
          <w:i w:val="0"/>
          <w:lang w:val="ru-RU"/>
        </w:rPr>
        <w:t>Исполнитель</w:t>
      </w:r>
      <w:bookmarkEnd w:id="18"/>
    </w:p>
    <w:tbl>
      <w:tblPr>
        <w:tblW w:w="8838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85257A" w:rsidTr="007B5910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5257A" w:rsidRPr="001A0701" w:rsidRDefault="001A070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Представитель</w:t>
            </w:r>
          </w:p>
        </w:tc>
        <w:tc>
          <w:tcPr>
            <w:tcW w:w="6948" w:type="dxa"/>
          </w:tcPr>
          <w:p w:rsidR="0085257A" w:rsidRPr="006A1C6D" w:rsidRDefault="00E52DFA" w:rsidP="006A1C6D">
            <w:pPr>
              <w:pStyle w:val="InfoBlue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Левшин П.</w:t>
            </w:r>
          </w:p>
        </w:tc>
      </w:tr>
      <w:tr w:rsidR="0085257A" w:rsidTr="007B5910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5257A" w:rsidRPr="006A1C6D" w:rsidRDefault="006A1C6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6948" w:type="dxa"/>
          </w:tcPr>
          <w:p w:rsidR="0085257A" w:rsidRPr="004630FB" w:rsidRDefault="00E52DFA" w:rsidP="0066554D">
            <w:pPr>
              <w:pStyle w:val="InfoBlue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Лицо, органи</w:t>
            </w:r>
            <w:r w:rsidR="0066554D">
              <w:rPr>
                <w:i w:val="0"/>
                <w:color w:val="auto"/>
                <w:lang w:val="ru-RU"/>
              </w:rPr>
              <w:t>з</w:t>
            </w:r>
            <w:r>
              <w:rPr>
                <w:i w:val="0"/>
                <w:color w:val="auto"/>
                <w:lang w:val="ru-RU"/>
              </w:rPr>
              <w:t>ующее выполнение проекта</w:t>
            </w:r>
          </w:p>
        </w:tc>
      </w:tr>
      <w:tr w:rsidR="0085257A" w:rsidRPr="009B1A4B" w:rsidTr="007B5910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5257A" w:rsidRPr="00D066F9" w:rsidRDefault="00D066F9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</w:t>
            </w:r>
          </w:p>
        </w:tc>
        <w:tc>
          <w:tcPr>
            <w:tcW w:w="6948" w:type="dxa"/>
          </w:tcPr>
          <w:p w:rsidR="0085257A" w:rsidRPr="006A1C6D" w:rsidRDefault="002237E9" w:rsidP="00774D04">
            <w:pPr>
              <w:pStyle w:val="InfoBlue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Понимает</w:t>
            </w:r>
            <w:r w:rsidR="00C37E58">
              <w:rPr>
                <w:i w:val="0"/>
                <w:color w:val="auto"/>
                <w:lang w:val="ru-RU"/>
              </w:rPr>
              <w:t xml:space="preserve"> и контролирует</w:t>
            </w:r>
            <w:r>
              <w:rPr>
                <w:i w:val="0"/>
                <w:color w:val="auto"/>
                <w:lang w:val="ru-RU"/>
              </w:rPr>
              <w:t xml:space="preserve"> ход выполнение проекта</w:t>
            </w:r>
          </w:p>
        </w:tc>
      </w:tr>
      <w:tr w:rsidR="0085257A" w:rsidRPr="0058040E" w:rsidTr="007B5910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5257A" w:rsidRPr="00967CF9" w:rsidRDefault="0083425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Ответственность</w:t>
            </w:r>
          </w:p>
        </w:tc>
        <w:tc>
          <w:tcPr>
            <w:tcW w:w="6948" w:type="dxa"/>
          </w:tcPr>
          <w:p w:rsidR="0085257A" w:rsidRPr="006A1C6D" w:rsidRDefault="001A3274" w:rsidP="00C32C95">
            <w:pPr>
              <w:pStyle w:val="InfoBlue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Представляет команду разработчиков и ответственен за выполнение проекта</w:t>
            </w:r>
          </w:p>
        </w:tc>
      </w:tr>
      <w:tr w:rsidR="0085257A" w:rsidRPr="00C063CD" w:rsidTr="007B5910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5257A" w:rsidRPr="00C063CD" w:rsidRDefault="00C063CD">
            <w:pPr>
              <w:rPr>
                <w:b/>
              </w:rPr>
            </w:pPr>
            <w:r>
              <w:rPr>
                <w:b/>
                <w:lang w:val="ru-RU"/>
              </w:rPr>
              <w:t>Критерии успеха</w:t>
            </w:r>
          </w:p>
        </w:tc>
        <w:tc>
          <w:tcPr>
            <w:tcW w:w="6948" w:type="dxa"/>
          </w:tcPr>
          <w:p w:rsidR="0085257A" w:rsidRPr="00C063CD" w:rsidRDefault="00D477A2" w:rsidP="00C063CD">
            <w:pPr>
              <w:pStyle w:val="InfoBlue"/>
              <w:rPr>
                <w:i w:val="0"/>
                <w:color w:val="auto"/>
                <w:lang w:val="ru-RU"/>
              </w:rPr>
            </w:pPr>
            <w:r w:rsidRPr="00C063CD">
              <w:rPr>
                <w:i w:val="0"/>
                <w:color w:val="auto"/>
                <w:lang w:val="ru-RU"/>
              </w:rPr>
              <w:t>Успех - это завершение проекта в рамках утвержденного бюджета</w:t>
            </w:r>
            <w:r>
              <w:rPr>
                <w:i w:val="0"/>
                <w:color w:val="auto"/>
                <w:lang w:val="ru-RU"/>
              </w:rPr>
              <w:t xml:space="preserve"> в установленные временные рамки</w:t>
            </w:r>
          </w:p>
        </w:tc>
      </w:tr>
      <w:tr w:rsidR="0085257A" w:rsidRPr="00FE52C9" w:rsidTr="007B5910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5257A" w:rsidRPr="00FE52C9" w:rsidRDefault="00FE52C9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Участие</w:t>
            </w:r>
          </w:p>
        </w:tc>
        <w:tc>
          <w:tcPr>
            <w:tcW w:w="6948" w:type="dxa"/>
          </w:tcPr>
          <w:p w:rsidR="0085257A" w:rsidRPr="006A1C6D" w:rsidRDefault="000305E0" w:rsidP="00361E8B">
            <w:pPr>
              <w:pStyle w:val="InfoBlue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Контроль за ходом выполнения проекта</w:t>
            </w:r>
          </w:p>
        </w:tc>
      </w:tr>
      <w:tr w:rsidR="0085257A" w:rsidRPr="00A0761D" w:rsidTr="007B5910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5257A" w:rsidRPr="005C7B8C" w:rsidRDefault="0090694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Практические</w:t>
            </w:r>
            <w:r w:rsidR="005C7B8C">
              <w:rPr>
                <w:b/>
                <w:lang w:val="ru-RU"/>
              </w:rPr>
              <w:t xml:space="preserve"> результаты</w:t>
            </w:r>
          </w:p>
        </w:tc>
        <w:tc>
          <w:tcPr>
            <w:tcW w:w="6948" w:type="dxa"/>
          </w:tcPr>
          <w:p w:rsidR="0085257A" w:rsidRPr="006A1C6D" w:rsidRDefault="00A0761D" w:rsidP="00BA1FA3">
            <w:pPr>
              <w:pStyle w:val="InfoBlue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 xml:space="preserve">Функционирующая </w:t>
            </w:r>
            <w:r w:rsidR="00BA1FA3">
              <w:rPr>
                <w:i w:val="0"/>
                <w:color w:val="auto"/>
                <w:lang w:val="ru-RU"/>
              </w:rPr>
              <w:t xml:space="preserve">ПС </w:t>
            </w:r>
            <w:r>
              <w:rPr>
                <w:i w:val="0"/>
                <w:color w:val="auto"/>
                <w:lang w:val="ru-RU"/>
              </w:rPr>
              <w:t>в соответствии с требованиями</w:t>
            </w:r>
          </w:p>
        </w:tc>
      </w:tr>
    </w:tbl>
    <w:p w:rsidR="0078285E" w:rsidRPr="00500890" w:rsidRDefault="00D5357D" w:rsidP="0078285E">
      <w:pPr>
        <w:pStyle w:val="3"/>
        <w:rPr>
          <w:b/>
          <w:i w:val="0"/>
          <w:lang w:val="ru-RU"/>
        </w:rPr>
      </w:pPr>
      <w:bookmarkStart w:id="19" w:name="_Toc509443793"/>
      <w:r w:rsidRPr="002E2CE7">
        <w:rPr>
          <w:i w:val="0"/>
          <w:lang w:val="ru-RU"/>
        </w:rPr>
        <w:t>Заказчик</w:t>
      </w:r>
      <w:bookmarkEnd w:id="19"/>
    </w:p>
    <w:tbl>
      <w:tblPr>
        <w:tblW w:w="8838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78285E" w:rsidTr="00432D39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78285E" w:rsidRPr="001A0701" w:rsidRDefault="0078285E" w:rsidP="00432D39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Представитель</w:t>
            </w:r>
          </w:p>
        </w:tc>
        <w:tc>
          <w:tcPr>
            <w:tcW w:w="6948" w:type="dxa"/>
          </w:tcPr>
          <w:p w:rsidR="0078285E" w:rsidRPr="006A1C6D" w:rsidRDefault="0078285E" w:rsidP="00432D39">
            <w:pPr>
              <w:pStyle w:val="InfoBlue"/>
              <w:rPr>
                <w:i w:val="0"/>
                <w:color w:val="auto"/>
                <w:lang w:val="ru-RU"/>
              </w:rPr>
            </w:pPr>
            <w:r w:rsidRPr="006A1C6D">
              <w:rPr>
                <w:i w:val="0"/>
                <w:color w:val="auto"/>
                <w:lang w:val="ru-RU"/>
              </w:rPr>
              <w:t>Преподаватель</w:t>
            </w:r>
          </w:p>
        </w:tc>
      </w:tr>
      <w:tr w:rsidR="0078285E" w:rsidTr="00432D39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78285E" w:rsidRPr="006A1C6D" w:rsidRDefault="0078285E" w:rsidP="00432D39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6948" w:type="dxa"/>
          </w:tcPr>
          <w:p w:rsidR="0078285E" w:rsidRPr="004630FB" w:rsidRDefault="0078285E" w:rsidP="00432D39">
            <w:pPr>
              <w:pStyle w:val="InfoBlue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Лицо, утверждающее выполнение проекта</w:t>
            </w:r>
          </w:p>
        </w:tc>
      </w:tr>
      <w:tr w:rsidR="0078285E" w:rsidRPr="009B1A4B" w:rsidTr="00432D39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78285E" w:rsidRPr="00D066F9" w:rsidRDefault="0078285E" w:rsidP="00432D39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</w:t>
            </w:r>
          </w:p>
        </w:tc>
        <w:tc>
          <w:tcPr>
            <w:tcW w:w="6948" w:type="dxa"/>
          </w:tcPr>
          <w:p w:rsidR="0078285E" w:rsidRPr="006A1C6D" w:rsidRDefault="0078285E" w:rsidP="00432D39">
            <w:pPr>
              <w:pStyle w:val="InfoBlue"/>
              <w:rPr>
                <w:i w:val="0"/>
                <w:color w:val="auto"/>
                <w:lang w:val="ru-RU"/>
              </w:rPr>
            </w:pPr>
            <w:r w:rsidRPr="006A1C6D">
              <w:rPr>
                <w:i w:val="0"/>
                <w:color w:val="auto"/>
                <w:lang w:val="ru-RU"/>
              </w:rPr>
              <w:t xml:space="preserve"> </w:t>
            </w:r>
            <w:r>
              <w:rPr>
                <w:i w:val="0"/>
                <w:color w:val="auto"/>
                <w:lang w:val="ru-RU"/>
              </w:rPr>
              <w:t>Понимает финансовое положение строительной фирмы и имеет долгосрочное представление о будущем своей фирмы</w:t>
            </w:r>
          </w:p>
        </w:tc>
      </w:tr>
      <w:tr w:rsidR="0078285E" w:rsidRPr="0058040E" w:rsidTr="00432D39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78285E" w:rsidRPr="00967CF9" w:rsidRDefault="00725DD5" w:rsidP="00432D39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Ответственность</w:t>
            </w:r>
          </w:p>
        </w:tc>
        <w:tc>
          <w:tcPr>
            <w:tcW w:w="6948" w:type="dxa"/>
          </w:tcPr>
          <w:p w:rsidR="0078285E" w:rsidRPr="006A1C6D" w:rsidRDefault="0078285E" w:rsidP="00432D39">
            <w:pPr>
              <w:pStyle w:val="InfoBlue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Представляет строительную фирму и имеет полномочия по утверждению бюджета.</w:t>
            </w:r>
          </w:p>
        </w:tc>
      </w:tr>
      <w:tr w:rsidR="0078285E" w:rsidRPr="00C063CD" w:rsidTr="00432D39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78285E" w:rsidRPr="00C063CD" w:rsidRDefault="0078285E" w:rsidP="00432D39">
            <w:pPr>
              <w:rPr>
                <w:b/>
              </w:rPr>
            </w:pPr>
            <w:r>
              <w:rPr>
                <w:b/>
                <w:lang w:val="ru-RU"/>
              </w:rPr>
              <w:t>Критерии успеха</w:t>
            </w:r>
          </w:p>
        </w:tc>
        <w:tc>
          <w:tcPr>
            <w:tcW w:w="6948" w:type="dxa"/>
          </w:tcPr>
          <w:p w:rsidR="0078285E" w:rsidRPr="00C063CD" w:rsidRDefault="0078285E" w:rsidP="00432D39">
            <w:pPr>
              <w:pStyle w:val="InfoBlue"/>
              <w:rPr>
                <w:i w:val="0"/>
                <w:color w:val="auto"/>
                <w:lang w:val="ru-RU"/>
              </w:rPr>
            </w:pPr>
            <w:r w:rsidRPr="00C063CD">
              <w:rPr>
                <w:i w:val="0"/>
                <w:color w:val="auto"/>
                <w:lang w:val="ru-RU"/>
              </w:rPr>
              <w:t>Успех - это завершение проекта в рамках утвержденного бюджета</w:t>
            </w:r>
            <w:r w:rsidR="0080549A">
              <w:rPr>
                <w:i w:val="0"/>
                <w:color w:val="auto"/>
                <w:lang w:val="ru-RU"/>
              </w:rPr>
              <w:t xml:space="preserve"> в установленные временные рамки</w:t>
            </w:r>
            <w:r w:rsidRPr="00C063CD">
              <w:rPr>
                <w:i w:val="0"/>
                <w:color w:val="auto"/>
                <w:lang w:val="ru-RU"/>
              </w:rPr>
              <w:t>, а также сокращение рабочей нагрузки н</w:t>
            </w:r>
            <w:r>
              <w:rPr>
                <w:i w:val="0"/>
                <w:color w:val="auto"/>
                <w:lang w:val="ru-RU"/>
              </w:rPr>
              <w:t>а менеджеров.</w:t>
            </w:r>
          </w:p>
        </w:tc>
      </w:tr>
      <w:tr w:rsidR="0078285E" w:rsidRPr="00FE52C9" w:rsidTr="00432D39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78285E" w:rsidRPr="00FE52C9" w:rsidRDefault="0078285E" w:rsidP="00432D39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Участие</w:t>
            </w:r>
          </w:p>
        </w:tc>
        <w:tc>
          <w:tcPr>
            <w:tcW w:w="6948" w:type="dxa"/>
          </w:tcPr>
          <w:p w:rsidR="0078285E" w:rsidRPr="006A1C6D" w:rsidRDefault="0078285E" w:rsidP="00432D39">
            <w:pPr>
              <w:pStyle w:val="InfoBlue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Утверждение этапов проекта. Подписание бюджета.</w:t>
            </w:r>
          </w:p>
        </w:tc>
      </w:tr>
      <w:tr w:rsidR="0078285E" w:rsidTr="00432D39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78285E" w:rsidRPr="005C7B8C" w:rsidRDefault="0078285E" w:rsidP="00432D39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Практические результаты</w:t>
            </w:r>
          </w:p>
        </w:tc>
        <w:tc>
          <w:tcPr>
            <w:tcW w:w="6948" w:type="dxa"/>
          </w:tcPr>
          <w:p w:rsidR="0078285E" w:rsidRPr="006A1C6D" w:rsidRDefault="0078285E" w:rsidP="00432D39">
            <w:pPr>
              <w:pStyle w:val="InfoBlue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нет</w:t>
            </w:r>
          </w:p>
        </w:tc>
      </w:tr>
    </w:tbl>
    <w:p w:rsidR="0085257A" w:rsidRDefault="0085257A">
      <w:pPr>
        <w:pStyle w:val="a9"/>
      </w:pPr>
    </w:p>
    <w:p w:rsidR="0085257A" w:rsidRDefault="00A4364A">
      <w:pPr>
        <w:pStyle w:val="2"/>
        <w:widowControl/>
      </w:pPr>
      <w:bookmarkStart w:id="20" w:name="_Toc509443794"/>
      <w:r>
        <w:rPr>
          <w:lang w:val="ru-RU"/>
        </w:rPr>
        <w:t>Профили пользователей</w:t>
      </w:r>
      <w:bookmarkEnd w:id="20"/>
    </w:p>
    <w:p w:rsidR="0085257A" w:rsidRPr="00F82E62" w:rsidRDefault="00F82E62">
      <w:pPr>
        <w:pStyle w:val="3"/>
        <w:rPr>
          <w:b/>
          <w:i w:val="0"/>
        </w:rPr>
      </w:pPr>
      <w:bookmarkStart w:id="21" w:name="_Toc509443795"/>
      <w:r w:rsidRPr="00480E1F">
        <w:rPr>
          <w:i w:val="0"/>
          <w:lang w:val="ru-RU"/>
        </w:rPr>
        <w:t>Менеджер</w:t>
      </w:r>
      <w:bookmarkEnd w:id="21"/>
      <w:r w:rsidR="0085257A" w:rsidRPr="00F82E62">
        <w:rPr>
          <w:b/>
          <w:i w:val="0"/>
        </w:rPr>
        <w:br/>
      </w:r>
    </w:p>
    <w:tbl>
      <w:tblPr>
        <w:tblW w:w="8755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865"/>
      </w:tblGrid>
      <w:tr w:rsidR="0085257A" w:rsidTr="00A73183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5257A" w:rsidRPr="00A4437E" w:rsidRDefault="00A4437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Представитель</w:t>
            </w:r>
          </w:p>
        </w:tc>
        <w:tc>
          <w:tcPr>
            <w:tcW w:w="6865" w:type="dxa"/>
          </w:tcPr>
          <w:p w:rsidR="0085257A" w:rsidRPr="00FC418D" w:rsidRDefault="00721702" w:rsidP="00361E8B">
            <w:pPr>
              <w:pStyle w:val="InfoBlue"/>
              <w:rPr>
                <w:i w:val="0"/>
                <w:color w:val="auto"/>
                <w:lang w:val="ru-RU"/>
              </w:rPr>
            </w:pPr>
            <w:r w:rsidRPr="00FC418D">
              <w:rPr>
                <w:i w:val="0"/>
                <w:color w:val="auto"/>
                <w:lang w:val="ru-RU"/>
              </w:rPr>
              <w:t>Иванова Э.</w:t>
            </w:r>
          </w:p>
        </w:tc>
      </w:tr>
      <w:tr w:rsidR="0085257A" w:rsidTr="00A73183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5257A" w:rsidRPr="00A4437E" w:rsidRDefault="00A4437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6865" w:type="dxa"/>
          </w:tcPr>
          <w:p w:rsidR="0085257A" w:rsidRPr="00FC418D" w:rsidRDefault="00FC418D" w:rsidP="00361E8B">
            <w:pPr>
              <w:pStyle w:val="InfoBlue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Пользователь ПС</w:t>
            </w:r>
          </w:p>
        </w:tc>
      </w:tr>
      <w:tr w:rsidR="0085257A" w:rsidRPr="006474F8" w:rsidTr="00A73183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5257A" w:rsidRPr="0085684B" w:rsidRDefault="0085684B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</w:t>
            </w:r>
          </w:p>
        </w:tc>
        <w:tc>
          <w:tcPr>
            <w:tcW w:w="6865" w:type="dxa"/>
          </w:tcPr>
          <w:p w:rsidR="0085257A" w:rsidRPr="00FC418D" w:rsidRDefault="006474F8" w:rsidP="00361E8B">
            <w:pPr>
              <w:pStyle w:val="InfoBlue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Менеджер по управлению за процессом строительства коттеджей</w:t>
            </w:r>
          </w:p>
        </w:tc>
      </w:tr>
      <w:tr w:rsidR="0085257A" w:rsidRPr="005329D5" w:rsidTr="00A73183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5257A" w:rsidRPr="00486572" w:rsidRDefault="00486572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Ответственность</w:t>
            </w:r>
          </w:p>
        </w:tc>
        <w:tc>
          <w:tcPr>
            <w:tcW w:w="6865" w:type="dxa"/>
          </w:tcPr>
          <w:p w:rsidR="0085257A" w:rsidRPr="00FC418D" w:rsidRDefault="005329D5" w:rsidP="00361E8B">
            <w:pPr>
              <w:pStyle w:val="InfoBlue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Убедиться, что ПС будет удобна менеджерам</w:t>
            </w:r>
          </w:p>
        </w:tc>
      </w:tr>
      <w:tr w:rsidR="0085257A" w:rsidRPr="00496EBB" w:rsidTr="00A73183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5257A" w:rsidRPr="00496EBB" w:rsidRDefault="00496EBB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Критерии успеха</w:t>
            </w:r>
          </w:p>
        </w:tc>
        <w:tc>
          <w:tcPr>
            <w:tcW w:w="6865" w:type="dxa"/>
          </w:tcPr>
          <w:p w:rsidR="0085257A" w:rsidRPr="00496EBB" w:rsidRDefault="00496EBB" w:rsidP="00361E8B">
            <w:pPr>
              <w:pStyle w:val="InfoBlue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ПС можно считать успешной с точки зрения менеджера если</w:t>
            </w:r>
            <w:r w:rsidRPr="00496EBB">
              <w:rPr>
                <w:i w:val="0"/>
                <w:color w:val="auto"/>
                <w:lang w:val="ru-RU"/>
              </w:rPr>
              <w:t>:</w:t>
            </w:r>
          </w:p>
          <w:p w:rsidR="00496EBB" w:rsidRDefault="00496EBB" w:rsidP="00496EBB">
            <w:pPr>
              <w:pStyle w:val="a9"/>
              <w:numPr>
                <w:ilvl w:val="0"/>
                <w:numId w:val="31"/>
              </w:numPr>
              <w:rPr>
                <w:lang w:val="ru-RU"/>
              </w:rPr>
            </w:pPr>
            <w:r>
              <w:rPr>
                <w:lang w:val="ru-RU"/>
              </w:rPr>
              <w:t>ПС просто при первом использовании</w:t>
            </w:r>
          </w:p>
          <w:p w:rsidR="00496EBB" w:rsidRPr="00496EBB" w:rsidRDefault="00496EBB" w:rsidP="00496EBB">
            <w:pPr>
              <w:pStyle w:val="a9"/>
              <w:numPr>
                <w:ilvl w:val="0"/>
                <w:numId w:val="31"/>
              </w:numPr>
              <w:rPr>
                <w:lang w:val="ru-RU"/>
              </w:rPr>
            </w:pPr>
            <w:r>
              <w:rPr>
                <w:lang w:val="ru-RU"/>
              </w:rPr>
              <w:t>ПС позволяет сократить время на организацию и контроль процесса строительства коттеджей</w:t>
            </w:r>
          </w:p>
        </w:tc>
      </w:tr>
      <w:tr w:rsidR="0085257A" w:rsidRPr="00952458" w:rsidTr="00A73183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85257A" w:rsidRPr="00FF6D5B" w:rsidRDefault="00FF6D5B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Участие</w:t>
            </w:r>
          </w:p>
        </w:tc>
        <w:tc>
          <w:tcPr>
            <w:tcW w:w="6865" w:type="dxa"/>
          </w:tcPr>
          <w:p w:rsidR="0085257A" w:rsidRPr="00FC418D" w:rsidRDefault="00952458" w:rsidP="00361E8B">
            <w:pPr>
              <w:pStyle w:val="InfoBlue"/>
              <w:rPr>
                <w:i w:val="0"/>
                <w:color w:val="auto"/>
                <w:lang w:val="ru-RU"/>
              </w:rPr>
            </w:pPr>
            <w:r>
              <w:rPr>
                <w:i w:val="0"/>
                <w:color w:val="auto"/>
                <w:lang w:val="ru-RU"/>
              </w:rPr>
              <w:t>Проверка удобства и функциональности ПС</w:t>
            </w:r>
          </w:p>
        </w:tc>
      </w:tr>
    </w:tbl>
    <w:p w:rsidR="0085257A" w:rsidRDefault="0085257A">
      <w:pPr>
        <w:pStyle w:val="a9"/>
      </w:pPr>
    </w:p>
    <w:p w:rsidR="0085257A" w:rsidRPr="00DB6943" w:rsidRDefault="00DB6943">
      <w:pPr>
        <w:pStyle w:val="2"/>
        <w:rPr>
          <w:lang w:val="ru-RU"/>
        </w:rPr>
      </w:pPr>
      <w:bookmarkStart w:id="22" w:name="_Toc509443796"/>
      <w:r>
        <w:rPr>
          <w:lang w:val="ru-RU"/>
        </w:rPr>
        <w:t>Ключевые потребности заинтересованных сторон и пользователей</w:t>
      </w:r>
      <w:bookmarkEnd w:id="22"/>
    </w:p>
    <w:p w:rsidR="0085257A" w:rsidRDefault="0085257A" w:rsidP="00361E8B">
      <w:pPr>
        <w:pStyle w:val="InfoBlue"/>
      </w:pPr>
    </w:p>
    <w:tbl>
      <w:tblPr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402"/>
        <w:gridCol w:w="1843"/>
        <w:gridCol w:w="1803"/>
        <w:gridCol w:w="607"/>
        <w:gridCol w:w="2835"/>
      </w:tblGrid>
      <w:tr w:rsidR="00A73183" w:rsidTr="006B7E6D">
        <w:tblPrEx>
          <w:tblCellMar>
            <w:top w:w="0" w:type="dxa"/>
            <w:bottom w:w="0" w:type="dxa"/>
          </w:tblCellMar>
        </w:tblPrEx>
        <w:tc>
          <w:tcPr>
            <w:tcW w:w="2402" w:type="dxa"/>
            <w:shd w:val="solid" w:color="000000" w:fill="FFFFFF"/>
          </w:tcPr>
          <w:p w:rsidR="00A73183" w:rsidRPr="00E100D3" w:rsidRDefault="00A73183">
            <w:pPr>
              <w:pStyle w:val="a9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Потребность</w:t>
            </w:r>
          </w:p>
        </w:tc>
        <w:tc>
          <w:tcPr>
            <w:tcW w:w="1843" w:type="dxa"/>
            <w:shd w:val="solid" w:color="000000" w:fill="FFFFFF"/>
          </w:tcPr>
          <w:p w:rsidR="00A73183" w:rsidRPr="00E100D3" w:rsidRDefault="00A73183">
            <w:pPr>
              <w:pStyle w:val="a9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Обеспокоенность</w:t>
            </w:r>
          </w:p>
        </w:tc>
        <w:tc>
          <w:tcPr>
            <w:tcW w:w="1803" w:type="dxa"/>
            <w:shd w:val="solid" w:color="000000" w:fill="FFFFFF"/>
          </w:tcPr>
          <w:p w:rsidR="00A73183" w:rsidRPr="00A25CC7" w:rsidRDefault="00A73183">
            <w:pPr>
              <w:pStyle w:val="a9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Текущее решение</w:t>
            </w:r>
          </w:p>
        </w:tc>
        <w:tc>
          <w:tcPr>
            <w:tcW w:w="3442" w:type="dxa"/>
            <w:gridSpan w:val="2"/>
            <w:shd w:val="solid" w:color="000000" w:fill="FFFFFF"/>
          </w:tcPr>
          <w:p w:rsidR="00A73183" w:rsidRPr="00A25CC7" w:rsidRDefault="00A73183">
            <w:pPr>
              <w:pStyle w:val="a9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Предлагаемые решения</w:t>
            </w:r>
          </w:p>
        </w:tc>
      </w:tr>
      <w:tr w:rsidR="00A73183" w:rsidRPr="00575572" w:rsidTr="006B7E6D">
        <w:tblPrEx>
          <w:tblCellMar>
            <w:top w:w="0" w:type="dxa"/>
            <w:bottom w:w="0" w:type="dxa"/>
          </w:tblCellMar>
        </w:tblPrEx>
        <w:tc>
          <w:tcPr>
            <w:tcW w:w="2402" w:type="dxa"/>
          </w:tcPr>
          <w:p w:rsidR="00A73183" w:rsidRPr="00DB3BB5" w:rsidRDefault="00A73183">
            <w:pPr>
              <w:pStyle w:val="a9"/>
              <w:ind w:left="0"/>
              <w:rPr>
                <w:lang w:val="ru-RU"/>
              </w:rPr>
            </w:pPr>
            <w:r>
              <w:rPr>
                <w:lang w:val="ru-RU"/>
              </w:rPr>
              <w:t>Учет и формирование бригад</w:t>
            </w:r>
          </w:p>
        </w:tc>
        <w:tc>
          <w:tcPr>
            <w:tcW w:w="1843" w:type="dxa"/>
          </w:tcPr>
          <w:p w:rsidR="00A73183" w:rsidRPr="00FC546E" w:rsidRDefault="00A73183">
            <w:pPr>
              <w:pStyle w:val="a9"/>
              <w:ind w:left="0"/>
              <w:rPr>
                <w:lang w:val="ru-RU"/>
              </w:rPr>
            </w:pPr>
            <w:r>
              <w:rPr>
                <w:lang w:val="ru-RU"/>
              </w:rPr>
              <w:t>Долгий процесс формирования бригад</w:t>
            </w:r>
          </w:p>
        </w:tc>
        <w:tc>
          <w:tcPr>
            <w:tcW w:w="2410" w:type="dxa"/>
            <w:gridSpan w:val="2"/>
          </w:tcPr>
          <w:p w:rsidR="00A73183" w:rsidRPr="00575572" w:rsidRDefault="00A73183" w:rsidP="00A73183">
            <w:pPr>
              <w:pStyle w:val="a9"/>
              <w:ind w:left="0"/>
              <w:rPr>
                <w:lang w:val="ru-RU"/>
              </w:rPr>
            </w:pPr>
            <w:r>
              <w:rPr>
                <w:lang w:val="ru-RU"/>
              </w:rPr>
              <w:t>Так как нет автоматизированной системы контроля за работниками, приходится долго формировать новые бригады в ручную</w:t>
            </w:r>
          </w:p>
        </w:tc>
        <w:tc>
          <w:tcPr>
            <w:tcW w:w="2835" w:type="dxa"/>
          </w:tcPr>
          <w:p w:rsidR="00A73183" w:rsidRPr="00575572" w:rsidRDefault="00A73183" w:rsidP="00A73183">
            <w:pPr>
              <w:pStyle w:val="a9"/>
              <w:ind w:left="0"/>
              <w:rPr>
                <w:lang w:val="ru-RU"/>
              </w:rPr>
            </w:pPr>
            <w:r>
              <w:rPr>
                <w:lang w:val="ru-RU"/>
              </w:rPr>
              <w:t>Необходима возможность для каждого проекта коттеджа иметь установленный список необходимых строительных специальностей, на каждый из которых ПС будет автоматически предлагать незанятых работников соответствующих данной специальности.</w:t>
            </w:r>
          </w:p>
        </w:tc>
      </w:tr>
      <w:tr w:rsidR="00A73183" w:rsidRPr="00575572" w:rsidTr="006B7E6D">
        <w:tblPrEx>
          <w:tblCellMar>
            <w:top w:w="0" w:type="dxa"/>
            <w:bottom w:w="0" w:type="dxa"/>
          </w:tblCellMar>
        </w:tblPrEx>
        <w:tc>
          <w:tcPr>
            <w:tcW w:w="2402" w:type="dxa"/>
          </w:tcPr>
          <w:p w:rsidR="00A73183" w:rsidRDefault="00A73183">
            <w:pPr>
              <w:pStyle w:val="a9"/>
              <w:ind w:left="0"/>
              <w:rPr>
                <w:lang w:val="ru-RU"/>
              </w:rPr>
            </w:pPr>
            <w:r>
              <w:rPr>
                <w:lang w:val="ru-RU"/>
              </w:rPr>
              <w:t>Организация строительства коттеджа</w:t>
            </w:r>
          </w:p>
        </w:tc>
        <w:tc>
          <w:tcPr>
            <w:tcW w:w="1843" w:type="dxa"/>
          </w:tcPr>
          <w:p w:rsidR="00A73183" w:rsidRDefault="00A73183">
            <w:pPr>
              <w:pStyle w:val="a9"/>
              <w:ind w:left="0"/>
              <w:rPr>
                <w:lang w:val="ru-RU"/>
              </w:rPr>
            </w:pPr>
            <w:r>
              <w:rPr>
                <w:lang w:val="ru-RU"/>
              </w:rPr>
              <w:t>Трудоемкий и долгий процесс согласования этапов строительства с клиентом</w:t>
            </w:r>
          </w:p>
        </w:tc>
        <w:tc>
          <w:tcPr>
            <w:tcW w:w="2410" w:type="dxa"/>
            <w:gridSpan w:val="2"/>
          </w:tcPr>
          <w:p w:rsidR="00A73183" w:rsidRDefault="00A73183" w:rsidP="00A73183">
            <w:pPr>
              <w:pStyle w:val="a9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Так как нет автоматизированной системы </w:t>
            </w:r>
            <w:r>
              <w:rPr>
                <w:lang w:val="ru-RU"/>
              </w:rPr>
              <w:t>формирования этапов строительства, менеджеру вместе с клиентом приходится долго выбирать необходимые этапы и материалы строительства</w:t>
            </w:r>
          </w:p>
        </w:tc>
        <w:tc>
          <w:tcPr>
            <w:tcW w:w="2835" w:type="dxa"/>
          </w:tcPr>
          <w:p w:rsidR="00A73183" w:rsidRDefault="00E312CE" w:rsidP="00E312CE">
            <w:pPr>
              <w:pStyle w:val="a9"/>
              <w:ind w:left="0"/>
              <w:rPr>
                <w:lang w:val="ru-RU"/>
              </w:rPr>
            </w:pPr>
            <w:r>
              <w:rPr>
                <w:lang w:val="ru-RU"/>
              </w:rPr>
              <w:t>Необходима возможность</w:t>
            </w:r>
            <w:r>
              <w:rPr>
                <w:lang w:val="ru-RU"/>
              </w:rPr>
              <w:t xml:space="preserve"> автоматического формирования этапов строительства </w:t>
            </w:r>
            <w:r w:rsidR="00095803">
              <w:rPr>
                <w:lang w:val="ru-RU"/>
              </w:rPr>
              <w:t>и выбор материалов строительства по желанию клиента</w:t>
            </w:r>
          </w:p>
        </w:tc>
      </w:tr>
      <w:tr w:rsidR="0064191C" w:rsidRPr="00575572" w:rsidTr="006B7E6D">
        <w:tblPrEx>
          <w:tblCellMar>
            <w:top w:w="0" w:type="dxa"/>
            <w:bottom w:w="0" w:type="dxa"/>
          </w:tblCellMar>
        </w:tblPrEx>
        <w:tc>
          <w:tcPr>
            <w:tcW w:w="2402" w:type="dxa"/>
          </w:tcPr>
          <w:p w:rsidR="0064191C" w:rsidRDefault="0064191C">
            <w:pPr>
              <w:pStyle w:val="a9"/>
              <w:ind w:left="0"/>
              <w:rPr>
                <w:lang w:val="ru-RU"/>
              </w:rPr>
            </w:pPr>
            <w:r>
              <w:rPr>
                <w:lang w:val="ru-RU"/>
              </w:rPr>
              <w:t>Контроль строительства коттеджа</w:t>
            </w:r>
          </w:p>
        </w:tc>
        <w:tc>
          <w:tcPr>
            <w:tcW w:w="1843" w:type="dxa"/>
          </w:tcPr>
          <w:p w:rsidR="0064191C" w:rsidRDefault="00A31D8A">
            <w:pPr>
              <w:pStyle w:val="a9"/>
              <w:ind w:left="0"/>
              <w:rPr>
                <w:lang w:val="ru-RU"/>
              </w:rPr>
            </w:pPr>
            <w:r>
              <w:rPr>
                <w:lang w:val="ru-RU"/>
              </w:rPr>
              <w:t>Затрудненный контроль за строительством</w:t>
            </w:r>
          </w:p>
        </w:tc>
        <w:tc>
          <w:tcPr>
            <w:tcW w:w="2410" w:type="dxa"/>
            <w:gridSpan w:val="2"/>
          </w:tcPr>
          <w:p w:rsidR="0064191C" w:rsidRDefault="001A608F" w:rsidP="00A73183">
            <w:pPr>
              <w:pStyle w:val="a9"/>
              <w:ind w:left="0"/>
              <w:rPr>
                <w:lang w:val="ru-RU"/>
              </w:rPr>
            </w:pPr>
            <w:r>
              <w:rPr>
                <w:lang w:val="ru-RU"/>
              </w:rPr>
              <w:t>Так как нет автоматизированной системы</w:t>
            </w:r>
            <w:r>
              <w:rPr>
                <w:lang w:val="ru-RU"/>
              </w:rPr>
              <w:t xml:space="preserve"> контроля тяжело контролировать текущие стадии проекта и формировать планы на будущие этапы</w:t>
            </w:r>
          </w:p>
        </w:tc>
        <w:tc>
          <w:tcPr>
            <w:tcW w:w="2835" w:type="dxa"/>
          </w:tcPr>
          <w:p w:rsidR="0064191C" w:rsidRDefault="008A797D" w:rsidP="004B5F99">
            <w:pPr>
              <w:pStyle w:val="a9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Необходима возможность </w:t>
            </w:r>
            <w:r>
              <w:rPr>
                <w:lang w:val="ru-RU"/>
              </w:rPr>
              <w:t xml:space="preserve">визуально наблюдать структуру процесса строительства с выделенным текущим этапом процесса. </w:t>
            </w:r>
            <w:r w:rsidR="00DB30D8">
              <w:rPr>
                <w:lang w:val="ru-RU"/>
              </w:rPr>
              <w:t>Должна быть возможность просматривать ресурсы этапа строительства, и кто выполняет и контролирует этап строительства</w:t>
            </w:r>
            <w:r w:rsidR="004B5F99">
              <w:rPr>
                <w:lang w:val="ru-RU"/>
              </w:rPr>
              <w:t>.</w:t>
            </w:r>
            <w:r w:rsidR="00DB30D8">
              <w:rPr>
                <w:lang w:val="ru-RU"/>
              </w:rPr>
              <w:t xml:space="preserve"> </w:t>
            </w:r>
          </w:p>
        </w:tc>
      </w:tr>
    </w:tbl>
    <w:p w:rsidR="0085257A" w:rsidRPr="00575572" w:rsidRDefault="0085257A">
      <w:pPr>
        <w:pStyle w:val="a9"/>
        <w:rPr>
          <w:lang w:val="ru-RU"/>
        </w:rPr>
      </w:pPr>
    </w:p>
    <w:p w:rsidR="0085257A" w:rsidRDefault="00D65C2B">
      <w:pPr>
        <w:pStyle w:val="1"/>
        <w:rPr>
          <w:lang w:val="ru-RU"/>
        </w:rPr>
      </w:pPr>
      <w:bookmarkStart w:id="23" w:name="_Toc509443797"/>
      <w:bookmarkEnd w:id="12"/>
      <w:r>
        <w:rPr>
          <w:lang w:val="ru-RU"/>
        </w:rPr>
        <w:t>Обзор продукта</w:t>
      </w:r>
      <w:bookmarkEnd w:id="23"/>
    </w:p>
    <w:p w:rsidR="00B72451" w:rsidRPr="00B72451" w:rsidRDefault="00B72451" w:rsidP="00B72451">
      <w:pPr>
        <w:ind w:firstLine="720"/>
        <w:rPr>
          <w:lang w:val="ru-RU"/>
        </w:rPr>
      </w:pPr>
      <w:r w:rsidRPr="00B72451">
        <w:rPr>
          <w:lang w:val="ru-RU"/>
        </w:rPr>
        <w:t>В этом разделе представлен высокоуровневый обзор возможностей</w:t>
      </w:r>
      <w:r>
        <w:rPr>
          <w:lang w:val="ru-RU"/>
        </w:rPr>
        <w:t xml:space="preserve"> ПС </w:t>
      </w:r>
      <w:r>
        <w:rPr>
          <w:lang w:val="ru-RU"/>
        </w:rPr>
        <w:fldChar w:fldCharType="begin"/>
      </w:r>
      <w:r>
        <w:rPr>
          <w:lang w:val="ru-RU"/>
        </w:rPr>
        <w:instrText xml:space="preserve"> SUBJECT   \* MERGEFORMAT </w:instrText>
      </w:r>
      <w:r>
        <w:rPr>
          <w:lang w:val="ru-RU"/>
        </w:rPr>
        <w:fldChar w:fldCharType="separate"/>
      </w:r>
      <w:r>
        <w:rPr>
          <w:lang w:val="ru-RU"/>
        </w:rPr>
        <w:t>SweetHouse</w:t>
      </w:r>
      <w:r>
        <w:rPr>
          <w:lang w:val="ru-RU"/>
        </w:rPr>
        <w:fldChar w:fldCharType="end"/>
      </w:r>
    </w:p>
    <w:p w:rsidR="0085257A" w:rsidRDefault="00B535BA">
      <w:pPr>
        <w:pStyle w:val="2"/>
        <w:rPr>
          <w:lang w:val="ru-RU"/>
        </w:rPr>
      </w:pPr>
      <w:bookmarkStart w:id="24" w:name="_Toc509443798"/>
      <w:r>
        <w:rPr>
          <w:lang w:val="ru-RU"/>
        </w:rPr>
        <w:t>Перспективы продукта</w:t>
      </w:r>
      <w:bookmarkEnd w:id="24"/>
    </w:p>
    <w:p w:rsidR="00BE4B73" w:rsidRPr="00BE4B73" w:rsidRDefault="00BE4B73" w:rsidP="00B220FA">
      <w:pPr>
        <w:ind w:left="720" w:firstLine="720"/>
        <w:rPr>
          <w:lang w:val="ru-RU"/>
        </w:rPr>
      </w:pPr>
      <w:r>
        <w:t>SweetHouse</w:t>
      </w:r>
      <w:r w:rsidRPr="00BE4B73">
        <w:rPr>
          <w:lang w:val="ru-RU"/>
        </w:rPr>
        <w:t xml:space="preserve"> </w:t>
      </w:r>
      <w:r>
        <w:rPr>
          <w:lang w:val="ru-RU"/>
        </w:rPr>
        <w:t>заменит ручную организацию и контроль строительства коттеджей</w:t>
      </w:r>
      <w:r w:rsidR="0032157A">
        <w:rPr>
          <w:lang w:val="ru-RU"/>
        </w:rPr>
        <w:t xml:space="preserve">. ПС будет представлять из себя приложение, запускаемое на компьютере и дающее возможность управлять трудовыми ресурсами и </w:t>
      </w:r>
      <w:r w:rsidR="00A23FC2">
        <w:rPr>
          <w:lang w:val="ru-RU"/>
        </w:rPr>
        <w:t>организовывать,</w:t>
      </w:r>
      <w:r w:rsidR="0032157A">
        <w:rPr>
          <w:lang w:val="ru-RU"/>
        </w:rPr>
        <w:t xml:space="preserve"> и контролировать процесс строительства коттеджей</w:t>
      </w:r>
      <w:r w:rsidR="00A23FC2">
        <w:rPr>
          <w:lang w:val="ru-RU"/>
        </w:rPr>
        <w:t xml:space="preserve">. Вся информация приложения хранится на </w:t>
      </w:r>
      <w:r w:rsidR="00EF7584">
        <w:rPr>
          <w:lang w:val="ru-RU"/>
        </w:rPr>
        <w:t xml:space="preserve">жестком </w:t>
      </w:r>
      <w:r w:rsidR="00A23FC2">
        <w:rPr>
          <w:lang w:val="ru-RU"/>
        </w:rPr>
        <w:t xml:space="preserve">диске с возможностью </w:t>
      </w:r>
      <w:r w:rsidR="00AA491E">
        <w:rPr>
          <w:lang w:val="ru-RU"/>
        </w:rPr>
        <w:t xml:space="preserve">её </w:t>
      </w:r>
      <w:r w:rsidR="006057E4">
        <w:rPr>
          <w:lang w:val="ru-RU"/>
        </w:rPr>
        <w:t>экспорта</w:t>
      </w:r>
      <w:r w:rsidR="000A4726" w:rsidRPr="00B104D9">
        <w:rPr>
          <w:lang w:val="ru-RU"/>
        </w:rPr>
        <w:t>/</w:t>
      </w:r>
      <w:r w:rsidR="006057E4">
        <w:rPr>
          <w:lang w:val="ru-RU"/>
        </w:rPr>
        <w:t>импорта</w:t>
      </w:r>
      <w:r w:rsidR="00AA491E">
        <w:rPr>
          <w:lang w:val="ru-RU"/>
        </w:rPr>
        <w:t xml:space="preserve"> для </w:t>
      </w:r>
      <w:r w:rsidR="00A23FC2">
        <w:rPr>
          <w:lang w:val="ru-RU"/>
        </w:rPr>
        <w:t>переноса на другой компьютер.</w:t>
      </w:r>
    </w:p>
    <w:p w:rsidR="0085257A" w:rsidRDefault="00C20699">
      <w:pPr>
        <w:pStyle w:val="2"/>
      </w:pPr>
      <w:bookmarkStart w:id="25" w:name="_Toc509443799"/>
      <w:r>
        <w:rPr>
          <w:lang w:val="ru-RU"/>
        </w:rPr>
        <w:t>Возможности</w:t>
      </w:r>
      <w:bookmarkEnd w:id="25"/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8525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</w:tcPr>
          <w:p w:rsidR="0085257A" w:rsidRDefault="00CF40D7">
            <w:pPr>
              <w:keepNext/>
              <w:ind w:right="72"/>
              <w:rPr>
                <w:b/>
                <w:color w:val="000000"/>
              </w:rPr>
            </w:pPr>
            <w:r w:rsidRPr="00CF40D7">
              <w:rPr>
                <w:b/>
                <w:color w:val="000000"/>
              </w:rPr>
              <w:t>Преимущества для клиентов</w:t>
            </w:r>
          </w:p>
        </w:tc>
        <w:tc>
          <w:tcPr>
            <w:tcW w:w="3780" w:type="dxa"/>
          </w:tcPr>
          <w:p w:rsidR="0085257A" w:rsidRDefault="00A26C53">
            <w:pPr>
              <w:ind w:right="144"/>
              <w:rPr>
                <w:b/>
                <w:color w:val="000000"/>
              </w:rPr>
            </w:pPr>
            <w:r w:rsidRPr="00A26C53">
              <w:rPr>
                <w:b/>
                <w:color w:val="000000"/>
              </w:rPr>
              <w:t>Поддерживающие функции</w:t>
            </w:r>
          </w:p>
        </w:tc>
      </w:tr>
      <w:tr w:rsidR="008E20F1" w:rsidRPr="0047433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</w:tcPr>
          <w:p w:rsidR="008E20F1" w:rsidRDefault="008E20F1" w:rsidP="008E20F1">
            <w:r w:rsidRPr="00DF3352">
              <w:rPr>
                <w:lang w:val="ru-RU"/>
              </w:rPr>
              <w:t>Организация строительства коттеджа</w:t>
            </w:r>
          </w:p>
        </w:tc>
        <w:tc>
          <w:tcPr>
            <w:tcW w:w="3780" w:type="dxa"/>
          </w:tcPr>
          <w:p w:rsidR="008E20F1" w:rsidRPr="00474331" w:rsidRDefault="00CF3AAF" w:rsidP="008E20F1">
            <w:pPr>
              <w:ind w:right="144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ПС </w:t>
            </w:r>
            <w:r w:rsidR="008E20F1">
              <w:rPr>
                <w:color w:val="000000"/>
                <w:lang w:val="ru-RU"/>
              </w:rPr>
              <w:t xml:space="preserve"> хранит информацию о всех работников строительных специальностей и дает возможность добавлять новых работников для дальнейшего формирования бригад дня новых проектов строительства коттеджа.</w:t>
            </w:r>
          </w:p>
        </w:tc>
      </w:tr>
      <w:tr w:rsidR="008E20F1" w:rsidRPr="00A801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</w:tcPr>
          <w:p w:rsidR="008E20F1" w:rsidRDefault="008E20F1" w:rsidP="008E20F1">
            <w:r w:rsidRPr="00DF3352">
              <w:rPr>
                <w:lang w:val="ru-RU"/>
              </w:rPr>
              <w:t>Организация строительства коттеджа</w:t>
            </w:r>
          </w:p>
        </w:tc>
        <w:tc>
          <w:tcPr>
            <w:tcW w:w="3780" w:type="dxa"/>
          </w:tcPr>
          <w:p w:rsidR="008E20F1" w:rsidRPr="00A801ED" w:rsidRDefault="00CF3AAF" w:rsidP="00A801ED">
            <w:pPr>
              <w:ind w:right="144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ПС предоставляет</w:t>
            </w:r>
            <w:r w:rsidR="00A801ED">
              <w:rPr>
                <w:color w:val="000000"/>
                <w:lang w:val="ru-RU"/>
              </w:rPr>
              <w:t xml:space="preserve"> возможность создать в ней новый проект строительства коттеджа, выбрать основные этапы и материалы строительства</w:t>
            </w:r>
            <w:r w:rsidR="005D58FA">
              <w:rPr>
                <w:color w:val="000000"/>
                <w:lang w:val="ru-RU"/>
              </w:rPr>
              <w:t>.</w:t>
            </w:r>
            <w:r w:rsidR="00693325">
              <w:rPr>
                <w:color w:val="000000"/>
                <w:lang w:val="ru-RU"/>
              </w:rPr>
              <w:t xml:space="preserve"> Назначить исполнителей и ответственных каждому этапу строительства.</w:t>
            </w:r>
          </w:p>
        </w:tc>
      </w:tr>
      <w:tr w:rsidR="0085257A" w:rsidRPr="00CF3A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</w:tcPr>
          <w:p w:rsidR="0085257A" w:rsidRDefault="00224CA1">
            <w:pPr>
              <w:keepNext/>
              <w:ind w:right="-14"/>
              <w:rPr>
                <w:color w:val="000000"/>
              </w:rPr>
            </w:pPr>
            <w:r>
              <w:rPr>
                <w:lang w:val="ru-RU"/>
              </w:rPr>
              <w:t>Контроль строительства коттеджа</w:t>
            </w:r>
          </w:p>
        </w:tc>
        <w:tc>
          <w:tcPr>
            <w:tcW w:w="3780" w:type="dxa"/>
          </w:tcPr>
          <w:p w:rsidR="0085257A" w:rsidRPr="00CF3AAF" w:rsidRDefault="00CF3AAF">
            <w:pPr>
              <w:ind w:right="144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ПС визуально отображает этапы строительство в виде параллельно-последовательного графа. На графе отмечены выполняющиеся на данный момент этапы</w:t>
            </w:r>
            <w:r w:rsidR="00CF002B">
              <w:rPr>
                <w:color w:val="000000"/>
                <w:lang w:val="ru-RU"/>
              </w:rPr>
              <w:t xml:space="preserve"> </w:t>
            </w:r>
            <w:r w:rsidR="0009209D">
              <w:rPr>
                <w:color w:val="000000"/>
                <w:lang w:val="ru-RU"/>
              </w:rPr>
              <w:t>строительства</w:t>
            </w:r>
            <w:r w:rsidR="00CF002B">
              <w:rPr>
                <w:color w:val="000000"/>
                <w:lang w:val="ru-RU"/>
              </w:rPr>
              <w:t>.</w:t>
            </w:r>
            <w:r w:rsidR="0009209D">
              <w:rPr>
                <w:color w:val="000000"/>
                <w:lang w:val="ru-RU"/>
              </w:rPr>
              <w:t xml:space="preserve"> У менеджера есть возможность </w:t>
            </w:r>
            <w:r w:rsidR="007F2B37">
              <w:rPr>
                <w:color w:val="000000"/>
                <w:lang w:val="ru-RU"/>
              </w:rPr>
              <w:t>просмотреть</w:t>
            </w:r>
            <w:r w:rsidR="0009209D">
              <w:rPr>
                <w:color w:val="000000"/>
                <w:lang w:val="ru-RU"/>
              </w:rPr>
              <w:t xml:space="preserve"> детали каждого этапа строительства</w:t>
            </w:r>
            <w:r w:rsidR="00E13524">
              <w:rPr>
                <w:color w:val="000000"/>
                <w:lang w:val="ru-RU"/>
              </w:rPr>
              <w:t xml:space="preserve"> и отметь его выполненным.</w:t>
            </w:r>
          </w:p>
        </w:tc>
      </w:tr>
      <w:tr w:rsidR="00B104D9" w:rsidRPr="00CF3A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0" w:type="dxa"/>
          </w:tcPr>
          <w:p w:rsidR="00B104D9" w:rsidRPr="00B104D9" w:rsidRDefault="00B104D9">
            <w:pPr>
              <w:keepNext/>
              <w:ind w:right="-14"/>
              <w:rPr>
                <w:lang w:val="ru-RU"/>
              </w:rPr>
            </w:pPr>
            <w:r>
              <w:rPr>
                <w:lang w:val="ru-RU"/>
              </w:rPr>
              <w:t>Несколько проектов</w:t>
            </w:r>
          </w:p>
        </w:tc>
        <w:tc>
          <w:tcPr>
            <w:tcW w:w="3780" w:type="dxa"/>
          </w:tcPr>
          <w:p w:rsidR="00B104D9" w:rsidRPr="00860719" w:rsidRDefault="00B104D9">
            <w:pPr>
              <w:ind w:right="144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ПС позволяет контролировать несколько проектов строительства.</w:t>
            </w:r>
            <w:r w:rsidR="00860719">
              <w:rPr>
                <w:color w:val="000000"/>
                <w:lang w:val="ru-RU"/>
              </w:rPr>
              <w:t xml:space="preserve"> А также имеет возможность экспорта</w:t>
            </w:r>
            <w:r w:rsidR="00860719" w:rsidRPr="00860719">
              <w:rPr>
                <w:color w:val="000000"/>
                <w:lang w:val="ru-RU"/>
              </w:rPr>
              <w:t>/</w:t>
            </w:r>
            <w:r w:rsidR="00860719">
              <w:rPr>
                <w:color w:val="000000"/>
                <w:lang w:val="ru-RU"/>
              </w:rPr>
              <w:t>импорта проектов для переноса на другие ПК</w:t>
            </w:r>
            <w:r w:rsidR="00FC6A60">
              <w:rPr>
                <w:color w:val="000000"/>
                <w:lang w:val="ru-RU"/>
              </w:rPr>
              <w:t>.</w:t>
            </w:r>
          </w:p>
        </w:tc>
      </w:tr>
    </w:tbl>
    <w:p w:rsidR="0085257A" w:rsidRDefault="002F786D">
      <w:pPr>
        <w:pStyle w:val="1"/>
        <w:rPr>
          <w:lang w:val="ru-RU"/>
        </w:rPr>
      </w:pPr>
      <w:bookmarkStart w:id="26" w:name="_Toc509443800"/>
      <w:r>
        <w:rPr>
          <w:lang w:val="ru-RU"/>
        </w:rPr>
        <w:t>Ограничения</w:t>
      </w:r>
      <w:bookmarkEnd w:id="26"/>
    </w:p>
    <w:p w:rsidR="002F786D" w:rsidRPr="002F786D" w:rsidRDefault="004F69D2" w:rsidP="00FD71A0">
      <w:pPr>
        <w:ind w:left="720" w:firstLine="720"/>
        <w:rPr>
          <w:lang w:val="ru-RU"/>
        </w:rPr>
      </w:pPr>
      <w:r>
        <w:rPr>
          <w:lang w:val="ru-RU"/>
        </w:rPr>
        <w:t>ПС</w:t>
      </w:r>
      <w:r w:rsidR="002F786D" w:rsidRPr="002F786D">
        <w:rPr>
          <w:lang w:val="ru-RU"/>
        </w:rPr>
        <w:t xml:space="preserve"> не требует разработки </w:t>
      </w:r>
      <w:r w:rsidR="00712591" w:rsidRPr="002F786D">
        <w:rPr>
          <w:lang w:val="ru-RU"/>
        </w:rPr>
        <w:t>или закупки</w:t>
      </w:r>
      <w:r w:rsidR="00712591" w:rsidRPr="002F786D">
        <w:rPr>
          <w:lang w:val="ru-RU"/>
        </w:rPr>
        <w:t xml:space="preserve"> </w:t>
      </w:r>
      <w:r w:rsidR="002F786D" w:rsidRPr="002F786D">
        <w:rPr>
          <w:lang w:val="ru-RU"/>
        </w:rPr>
        <w:t>аппаратного обеспечения</w:t>
      </w:r>
      <w:r w:rsidR="00712591">
        <w:rPr>
          <w:lang w:val="ru-RU"/>
        </w:rPr>
        <w:t xml:space="preserve"> под нее</w:t>
      </w:r>
      <w:r w:rsidR="002F786D" w:rsidRPr="002F786D">
        <w:rPr>
          <w:lang w:val="ru-RU"/>
        </w:rPr>
        <w:t>.</w:t>
      </w:r>
      <w:r w:rsidR="00712591">
        <w:rPr>
          <w:lang w:val="ru-RU"/>
        </w:rPr>
        <w:t xml:space="preserve"> ПС должна функционировать </w:t>
      </w:r>
      <w:r w:rsidR="00FD71A0">
        <w:rPr>
          <w:lang w:val="ru-RU"/>
        </w:rPr>
        <w:t>на ПК,</w:t>
      </w:r>
      <w:r w:rsidR="00712591">
        <w:rPr>
          <w:lang w:val="ru-RU"/>
        </w:rPr>
        <w:t xml:space="preserve"> имеющихся у заказчика.</w:t>
      </w:r>
      <w:r w:rsidR="002F786D">
        <w:rPr>
          <w:lang w:val="ru-RU"/>
        </w:rPr>
        <w:t xml:space="preserve"> </w:t>
      </w:r>
    </w:p>
    <w:p w:rsidR="0085257A" w:rsidRDefault="00D4253C" w:rsidP="00361E8B">
      <w:pPr>
        <w:pStyle w:val="1"/>
        <w:rPr>
          <w:lang w:val="ru-RU"/>
        </w:rPr>
      </w:pPr>
      <w:bookmarkStart w:id="27" w:name="_Toc509443801"/>
      <w:r>
        <w:rPr>
          <w:lang w:val="ru-RU"/>
        </w:rPr>
        <w:t>Качество</w:t>
      </w:r>
      <w:bookmarkEnd w:id="27"/>
    </w:p>
    <w:p w:rsidR="007C2C47" w:rsidRPr="007C2C47" w:rsidRDefault="007C2C47" w:rsidP="00C448AD">
      <w:pPr>
        <w:ind w:left="720" w:firstLine="720"/>
        <w:rPr>
          <w:lang w:val="ru-RU"/>
        </w:rPr>
      </w:pPr>
      <w:r w:rsidRPr="007C2C47">
        <w:rPr>
          <w:lang w:val="ru-RU"/>
        </w:rPr>
        <w:t>В этом разделе определяются диапазоны качества для производительности, надежности, отказоустойчи</w:t>
      </w:r>
      <w:r w:rsidR="00C448AD">
        <w:rPr>
          <w:lang w:val="ru-RU"/>
        </w:rPr>
        <w:t xml:space="preserve">вости, удобства использования </w:t>
      </w:r>
      <w:r w:rsidRPr="007C2C47">
        <w:rPr>
          <w:lang w:val="ru-RU"/>
        </w:rPr>
        <w:t xml:space="preserve">для </w:t>
      </w:r>
      <w:r>
        <w:rPr>
          <w:lang w:val="ru-RU"/>
        </w:rPr>
        <w:t xml:space="preserve">ПС </w:t>
      </w:r>
      <w:r w:rsidR="00B83C3B">
        <w:fldChar w:fldCharType="begin"/>
      </w:r>
      <w:r w:rsidR="00B83C3B" w:rsidRPr="00B83C3B">
        <w:rPr>
          <w:lang w:val="ru-RU"/>
        </w:rPr>
        <w:instrText xml:space="preserve"> </w:instrText>
      </w:r>
      <w:r w:rsidR="00B83C3B">
        <w:instrText>SUBJECT</w:instrText>
      </w:r>
      <w:r w:rsidR="00B83C3B" w:rsidRPr="00B83C3B">
        <w:rPr>
          <w:lang w:val="ru-RU"/>
        </w:rPr>
        <w:instrText xml:space="preserve">   \* </w:instrText>
      </w:r>
      <w:r w:rsidR="00B83C3B">
        <w:instrText>MERGEFORMAT</w:instrText>
      </w:r>
      <w:r w:rsidR="00B83C3B" w:rsidRPr="00B83C3B">
        <w:rPr>
          <w:lang w:val="ru-RU"/>
        </w:rPr>
        <w:instrText xml:space="preserve"> </w:instrText>
      </w:r>
      <w:r w:rsidR="00B83C3B">
        <w:fldChar w:fldCharType="separate"/>
      </w:r>
      <w:r w:rsidR="00B83C3B">
        <w:t>SweetHouse</w:t>
      </w:r>
      <w:r w:rsidR="00B83C3B">
        <w:fldChar w:fldCharType="end"/>
      </w:r>
    </w:p>
    <w:p w:rsidR="007C2C47" w:rsidRPr="007C2C47" w:rsidRDefault="007C2C47" w:rsidP="00C448AD">
      <w:pPr>
        <w:ind w:left="720" w:firstLine="720"/>
        <w:rPr>
          <w:lang w:val="ru-RU"/>
        </w:rPr>
      </w:pPr>
      <w:r w:rsidRPr="007C2C47">
        <w:rPr>
          <w:lang w:val="ru-RU"/>
        </w:rPr>
        <w:t xml:space="preserve">Доступность: </w:t>
      </w:r>
      <w:r w:rsidR="002E4310">
        <w:rPr>
          <w:lang w:val="ru-RU"/>
        </w:rPr>
        <w:t>ПС</w:t>
      </w:r>
      <w:r w:rsidRPr="007C2C47">
        <w:rPr>
          <w:lang w:val="ru-RU"/>
        </w:rPr>
        <w:t xml:space="preserve"> должна быть доступна 24 часа в сутки, 7 дней в неделю.</w:t>
      </w:r>
    </w:p>
    <w:p w:rsidR="007C2C47" w:rsidRPr="007C2C47" w:rsidRDefault="007C2C47" w:rsidP="007C2C47">
      <w:pPr>
        <w:ind w:left="720" w:firstLine="720"/>
        <w:rPr>
          <w:lang w:val="ru-RU"/>
        </w:rPr>
      </w:pPr>
      <w:r w:rsidRPr="007C2C47">
        <w:rPr>
          <w:lang w:val="ru-RU"/>
        </w:rPr>
        <w:t xml:space="preserve">Юзабилити: </w:t>
      </w:r>
      <w:r w:rsidR="00190EAD">
        <w:rPr>
          <w:lang w:val="ru-RU"/>
        </w:rPr>
        <w:t>ПС</w:t>
      </w:r>
      <w:r w:rsidRPr="007C2C47">
        <w:rPr>
          <w:lang w:val="ru-RU"/>
        </w:rPr>
        <w:t xml:space="preserve"> дол</w:t>
      </w:r>
      <w:r w:rsidR="002E4310">
        <w:rPr>
          <w:lang w:val="ru-RU"/>
        </w:rPr>
        <w:t>жна быть проста в использовании.</w:t>
      </w:r>
    </w:p>
    <w:p w:rsidR="007C2C47" w:rsidRPr="00190EAD" w:rsidRDefault="00190EAD" w:rsidP="007C2C47">
      <w:pPr>
        <w:ind w:left="720" w:firstLine="720"/>
        <w:rPr>
          <w:lang w:val="ru-RU"/>
        </w:rPr>
      </w:pPr>
      <w:r>
        <w:rPr>
          <w:lang w:val="ru-RU"/>
        </w:rPr>
        <w:t>Надежность</w:t>
      </w:r>
      <w:r w:rsidRPr="00190EAD">
        <w:rPr>
          <w:lang w:val="ru-RU"/>
        </w:rPr>
        <w:t xml:space="preserve">: </w:t>
      </w:r>
      <w:r>
        <w:rPr>
          <w:lang w:val="ru-RU"/>
        </w:rPr>
        <w:t xml:space="preserve">ПС обеспечивает сохранность информации при обработке. </w:t>
      </w:r>
      <w:r w:rsidR="001644B7">
        <w:rPr>
          <w:lang w:val="ru-RU"/>
        </w:rPr>
        <w:t>ПС не может обеспечить сохранность информации при поломке жесткого диска.</w:t>
      </w:r>
    </w:p>
    <w:p w:rsidR="0085257A" w:rsidRDefault="000B58FE">
      <w:pPr>
        <w:pStyle w:val="1"/>
      </w:pPr>
      <w:bookmarkStart w:id="28" w:name="_Toc509443802"/>
      <w:r>
        <w:rPr>
          <w:lang w:val="ru-RU"/>
        </w:rPr>
        <w:t>Другие тр</w:t>
      </w:r>
      <w:r w:rsidR="00441107">
        <w:rPr>
          <w:lang w:val="ru-RU"/>
        </w:rPr>
        <w:t>е</w:t>
      </w:r>
      <w:r>
        <w:rPr>
          <w:lang w:val="ru-RU"/>
        </w:rPr>
        <w:t>бования к ПС</w:t>
      </w:r>
      <w:bookmarkEnd w:id="28"/>
    </w:p>
    <w:p w:rsidR="0085257A" w:rsidRDefault="00D9753F">
      <w:pPr>
        <w:pStyle w:val="2"/>
      </w:pPr>
      <w:bookmarkStart w:id="29" w:name="_Toc509443803"/>
      <w:r>
        <w:rPr>
          <w:lang w:val="ru-RU"/>
        </w:rPr>
        <w:t>Стандарты</w:t>
      </w:r>
      <w:bookmarkEnd w:id="29"/>
    </w:p>
    <w:p w:rsidR="005076C9" w:rsidRPr="00B43FD7" w:rsidRDefault="005076C9" w:rsidP="005076C9">
      <w:pPr>
        <w:ind w:left="720"/>
        <w:rPr>
          <w:lang w:val="ru-RU"/>
        </w:rPr>
      </w:pPr>
      <w:r w:rsidRPr="005076C9">
        <w:rPr>
          <w:lang w:val="ru-RU"/>
        </w:rPr>
        <w:t>Пользовательский интерфей</w:t>
      </w:r>
      <w:r>
        <w:rPr>
          <w:lang w:val="ru-RU"/>
        </w:rPr>
        <w:t xml:space="preserve">с ПС должен соответствовать </w:t>
      </w:r>
      <w:r w:rsidR="00B43FD7">
        <w:rPr>
          <w:lang w:val="ru-RU"/>
        </w:rPr>
        <w:t xml:space="preserve">ОС </w:t>
      </w:r>
      <w:r w:rsidR="007513F2">
        <w:t>Windows</w:t>
      </w:r>
      <w:r w:rsidR="007513F2" w:rsidRPr="007513F2">
        <w:rPr>
          <w:lang w:val="ru-RU"/>
        </w:rPr>
        <w:t xml:space="preserve"> </w:t>
      </w:r>
      <w:r w:rsidR="007513F2" w:rsidRPr="00B43FD7">
        <w:rPr>
          <w:lang w:val="ru-RU"/>
        </w:rPr>
        <w:t>10</w:t>
      </w:r>
      <w:r w:rsidR="0072541D">
        <w:rPr>
          <w:lang w:val="ru-RU"/>
        </w:rPr>
        <w:t>.</w:t>
      </w:r>
    </w:p>
    <w:p w:rsidR="0085257A" w:rsidRDefault="00D05CBC" w:rsidP="008967B6">
      <w:pPr>
        <w:pStyle w:val="2"/>
        <w:rPr>
          <w:lang w:val="ru-RU"/>
        </w:rPr>
      </w:pPr>
      <w:bookmarkStart w:id="30" w:name="_Toc509443804"/>
      <w:r>
        <w:rPr>
          <w:lang w:val="ru-RU"/>
        </w:rPr>
        <w:t>Системные требования</w:t>
      </w:r>
      <w:bookmarkStart w:id="31" w:name="_Toc346297793"/>
      <w:bookmarkEnd w:id="30"/>
    </w:p>
    <w:p w:rsidR="008967B6" w:rsidRDefault="00491963" w:rsidP="008967B6">
      <w:pPr>
        <w:ind w:left="720"/>
        <w:rPr>
          <w:lang w:val="ru-RU"/>
        </w:rPr>
      </w:pPr>
      <w:r>
        <w:rPr>
          <w:lang w:val="ru-RU"/>
        </w:rPr>
        <w:t>ПС</w:t>
      </w:r>
      <w:r w:rsidR="008967B6">
        <w:rPr>
          <w:lang w:val="ru-RU"/>
        </w:rPr>
        <w:t xml:space="preserve"> должна взаимодействовать</w:t>
      </w:r>
      <w:r w:rsidR="00A1749D">
        <w:rPr>
          <w:lang w:val="ru-RU"/>
        </w:rPr>
        <w:t xml:space="preserve"> с</w:t>
      </w:r>
      <w:r>
        <w:rPr>
          <w:lang w:val="ru-RU"/>
        </w:rPr>
        <w:t xml:space="preserve"> файловой системой жесткого диска для хранения информации.</w:t>
      </w:r>
    </w:p>
    <w:p w:rsidR="00491963" w:rsidRPr="00491963" w:rsidRDefault="00491963" w:rsidP="00491963">
      <w:pPr>
        <w:ind w:left="720"/>
        <w:rPr>
          <w:lang w:val="ru-RU"/>
        </w:rPr>
      </w:pPr>
      <w:r>
        <w:rPr>
          <w:lang w:val="ru-RU"/>
        </w:rPr>
        <w:t xml:space="preserve">Система должна работать под операционной системой </w:t>
      </w:r>
      <w:r>
        <w:t>Windows</w:t>
      </w:r>
      <w:r w:rsidRPr="00491963">
        <w:rPr>
          <w:lang w:val="ru-RU"/>
        </w:rPr>
        <w:t xml:space="preserve"> 10.</w:t>
      </w:r>
    </w:p>
    <w:p w:rsidR="0085257A" w:rsidRDefault="00673413" w:rsidP="009C329B">
      <w:pPr>
        <w:pStyle w:val="2"/>
        <w:widowControl/>
        <w:rPr>
          <w:lang w:val="ru-RU"/>
        </w:rPr>
      </w:pPr>
      <w:bookmarkStart w:id="32" w:name="_Toc509443805"/>
      <w:bookmarkEnd w:id="31"/>
      <w:r>
        <w:rPr>
          <w:lang w:val="ru-RU"/>
        </w:rPr>
        <w:t>Требования к производительности</w:t>
      </w:r>
      <w:bookmarkEnd w:id="32"/>
    </w:p>
    <w:p w:rsidR="0085257A" w:rsidRPr="00957D4E" w:rsidRDefault="009C329B" w:rsidP="00957D4E">
      <w:pPr>
        <w:ind w:left="720"/>
        <w:rPr>
          <w:lang w:val="ru-RU"/>
        </w:rPr>
      </w:pPr>
      <w:r>
        <w:rPr>
          <w:lang w:val="ru-RU"/>
        </w:rPr>
        <w:t>ПС не должна иметь зависания пользовательского интерфейса.</w:t>
      </w:r>
    </w:p>
    <w:sectPr w:rsidR="0085257A" w:rsidRPr="00957D4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A83" w:rsidRDefault="00AE3A83">
      <w:pPr>
        <w:spacing w:line="240" w:lineRule="auto"/>
      </w:pPr>
      <w:r>
        <w:separator/>
      </w:r>
    </w:p>
  </w:endnote>
  <w:endnote w:type="continuationSeparator" w:id="0">
    <w:p w:rsidR="00AE3A83" w:rsidRDefault="00AE3A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5257A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5257A" w:rsidRPr="00136446" w:rsidRDefault="00136446">
          <w:pPr>
            <w:ind w:right="360"/>
            <w:rPr>
              <w:lang w:val="ru-RU"/>
            </w:rPr>
          </w:pPr>
          <w:r>
            <w:rPr>
              <w:lang w:val="ru-RU"/>
            </w:rPr>
            <w:t>Конфиденциально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5257A" w:rsidRDefault="0085257A">
          <w:pPr>
            <w:jc w:val="center"/>
          </w:pPr>
          <w:r>
            <w:sym w:font="Symbol" w:char="F0D3"/>
          </w:r>
          <w:fldSimple w:instr=" DOCPROPERTY &quot;Company&quot;  \* MERGEFORMAT ">
            <w:r w:rsidR="009E6A41">
              <w:t>BuildDev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E144B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5257A" w:rsidRDefault="00AA3FE1">
          <w:pPr>
            <w:jc w:val="right"/>
          </w:pPr>
          <w:r>
            <w:rPr>
              <w:lang w:val="ru-RU"/>
            </w:rPr>
            <w:t>Страница</w:t>
          </w:r>
          <w:r w:rsidR="0085257A">
            <w:t xml:space="preserve"> </w:t>
          </w:r>
          <w:r w:rsidR="0085257A">
            <w:rPr>
              <w:rStyle w:val="a8"/>
            </w:rPr>
            <w:fldChar w:fldCharType="begin"/>
          </w:r>
          <w:r w:rsidR="0085257A">
            <w:rPr>
              <w:rStyle w:val="a8"/>
            </w:rPr>
            <w:instrText xml:space="preserve"> PAGE </w:instrText>
          </w:r>
          <w:r w:rsidR="0085257A">
            <w:rPr>
              <w:rStyle w:val="a8"/>
            </w:rPr>
            <w:fldChar w:fldCharType="separate"/>
          </w:r>
          <w:r w:rsidR="007E2EE1">
            <w:rPr>
              <w:rStyle w:val="a8"/>
              <w:noProof/>
            </w:rPr>
            <w:t>4</w:t>
          </w:r>
          <w:r w:rsidR="0085257A">
            <w:rPr>
              <w:rStyle w:val="a8"/>
            </w:rPr>
            <w:fldChar w:fldCharType="end"/>
          </w:r>
        </w:p>
      </w:tc>
    </w:tr>
  </w:tbl>
  <w:p w:rsidR="0085257A" w:rsidRDefault="008525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A83" w:rsidRDefault="00AE3A83">
      <w:pPr>
        <w:spacing w:line="240" w:lineRule="auto"/>
      </w:pPr>
      <w:r>
        <w:separator/>
      </w:r>
    </w:p>
  </w:footnote>
  <w:footnote w:type="continuationSeparator" w:id="0">
    <w:p w:rsidR="00AE3A83" w:rsidRDefault="00AE3A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57A" w:rsidRDefault="0085257A">
    <w:pPr>
      <w:rPr>
        <w:sz w:val="24"/>
      </w:rPr>
    </w:pPr>
  </w:p>
  <w:p w:rsidR="0085257A" w:rsidRDefault="0085257A">
    <w:pPr>
      <w:pBdr>
        <w:top w:val="single" w:sz="6" w:space="1" w:color="auto"/>
      </w:pBdr>
      <w:rPr>
        <w:sz w:val="24"/>
      </w:rPr>
    </w:pPr>
  </w:p>
  <w:p w:rsidR="0085257A" w:rsidRDefault="0085257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</w:instrText>
    </w:r>
    <w:r w:rsidR="009E6A41">
      <w:rPr>
        <w:rFonts w:ascii="Arial" w:hAnsi="Arial"/>
        <w:b/>
        <w:sz w:val="36"/>
      </w:rPr>
      <w:instrText>PERTY "Company"  \* MERGEFORMAT</w:instrText>
    </w:r>
    <w:r>
      <w:rPr>
        <w:rFonts w:ascii="Arial" w:hAnsi="Arial"/>
        <w:b/>
        <w:sz w:val="36"/>
      </w:rPr>
      <w:fldChar w:fldCharType="separate"/>
    </w:r>
    <w:r w:rsidR="009E6A41">
      <w:rPr>
        <w:rFonts w:ascii="Arial" w:hAnsi="Arial"/>
        <w:b/>
        <w:sz w:val="36"/>
      </w:rPr>
      <w:t>BuildDev</w:t>
    </w:r>
    <w:r>
      <w:rPr>
        <w:rFonts w:ascii="Arial" w:hAnsi="Arial"/>
        <w:b/>
        <w:sz w:val="36"/>
      </w:rPr>
      <w:fldChar w:fldCharType="end"/>
    </w:r>
  </w:p>
  <w:p w:rsidR="0085257A" w:rsidRDefault="0085257A">
    <w:pPr>
      <w:pBdr>
        <w:bottom w:val="single" w:sz="6" w:space="1" w:color="auto"/>
      </w:pBdr>
      <w:jc w:val="right"/>
      <w:rPr>
        <w:sz w:val="24"/>
      </w:rPr>
    </w:pPr>
  </w:p>
  <w:p w:rsidR="0085257A" w:rsidRDefault="0085257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5257A" w:rsidTr="001C42A9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85257A" w:rsidRDefault="0085257A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9E6A41" w:rsidRPr="009E6A41">
            <w:t>SweetHouse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85257A" w:rsidRDefault="0085257A" w:rsidP="00652C8A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652C8A">
            <w:rPr>
              <w:lang w:val="ru-RU"/>
            </w:rPr>
            <w:t>Версия</w:t>
          </w:r>
          <w:r>
            <w:t xml:space="preserve">:           </w:t>
          </w:r>
          <w:r w:rsidR="009E6A41">
            <w:t>1.0</w:t>
          </w:r>
        </w:p>
      </w:tc>
    </w:tr>
    <w:tr w:rsidR="0085257A" w:rsidTr="001C42A9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85257A" w:rsidRPr="00652C8A" w:rsidRDefault="00652C8A">
          <w:pPr>
            <w:rPr>
              <w:lang w:val="ru-RU"/>
            </w:rPr>
          </w:pPr>
          <w:r>
            <w:rPr>
              <w:lang w:val="ru-RU"/>
            </w:rPr>
            <w:t>Видение</w:t>
          </w:r>
        </w:p>
      </w:tc>
      <w:tc>
        <w:tcPr>
          <w:tcW w:w="3179" w:type="dxa"/>
        </w:tcPr>
        <w:p w:rsidR="0085257A" w:rsidRDefault="0085257A" w:rsidP="00652C8A">
          <w:r>
            <w:t xml:space="preserve">  </w:t>
          </w:r>
          <w:r w:rsidR="00652C8A">
            <w:rPr>
              <w:lang w:val="ru-RU"/>
            </w:rPr>
            <w:t>Дата</w:t>
          </w:r>
          <w:r>
            <w:t xml:space="preserve">:  </w:t>
          </w:r>
          <w:r w:rsidR="009E6A41">
            <w:fldChar w:fldCharType="begin"/>
          </w:r>
          <w:r w:rsidR="009E6A41">
            <w:instrText xml:space="preserve"> CREATEDATE  \@ "MMMM d, yyyy"  \* MERGEFORMAT </w:instrText>
          </w:r>
          <w:r w:rsidR="009E6A41">
            <w:fldChar w:fldCharType="separate"/>
          </w:r>
          <w:r w:rsidR="00652C8A">
            <w:rPr>
              <w:noProof/>
              <w:lang w:val="ru-RU"/>
            </w:rPr>
            <w:t>Март</w:t>
          </w:r>
          <w:r w:rsidR="009E6A41">
            <w:rPr>
              <w:noProof/>
            </w:rPr>
            <w:t xml:space="preserve"> </w:t>
          </w:r>
          <w:r w:rsidR="00EF7DE6">
            <w:rPr>
              <w:noProof/>
              <w:lang w:val="ru-RU"/>
            </w:rPr>
            <w:t>21</w:t>
          </w:r>
          <w:r w:rsidR="009E6A41">
            <w:rPr>
              <w:noProof/>
            </w:rPr>
            <w:t>, 2018</w:t>
          </w:r>
          <w:r w:rsidR="009E6A41">
            <w:fldChar w:fldCharType="end"/>
          </w:r>
        </w:p>
      </w:tc>
    </w:tr>
  </w:tbl>
  <w:p w:rsidR="0085257A" w:rsidRDefault="0085257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0DE8B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DAE380B"/>
    <w:multiLevelType w:val="hybridMultilevel"/>
    <w:tmpl w:val="62D4EA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2"/>
  </w:num>
  <w:num w:numId="28">
    <w:abstractNumId w:val="28"/>
  </w:num>
  <w:num w:numId="29">
    <w:abstractNumId w:val="15"/>
  </w:num>
  <w:num w:numId="30">
    <w:abstractNumId w:val="0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44B"/>
    <w:rsid w:val="000022CA"/>
    <w:rsid w:val="000044CE"/>
    <w:rsid w:val="000170A2"/>
    <w:rsid w:val="000305E0"/>
    <w:rsid w:val="000419B7"/>
    <w:rsid w:val="000439F7"/>
    <w:rsid w:val="00067E85"/>
    <w:rsid w:val="00083CF8"/>
    <w:rsid w:val="0009209D"/>
    <w:rsid w:val="00095803"/>
    <w:rsid w:val="000A4726"/>
    <w:rsid w:val="000A56F0"/>
    <w:rsid w:val="000B2C46"/>
    <w:rsid w:val="000B58FE"/>
    <w:rsid w:val="000C5435"/>
    <w:rsid w:val="000C6B37"/>
    <w:rsid w:val="000E20BA"/>
    <w:rsid w:val="000E320A"/>
    <w:rsid w:val="000F3CA4"/>
    <w:rsid w:val="000F669E"/>
    <w:rsid w:val="00101967"/>
    <w:rsid w:val="00123FA7"/>
    <w:rsid w:val="001329D0"/>
    <w:rsid w:val="00136446"/>
    <w:rsid w:val="00143C90"/>
    <w:rsid w:val="001644B7"/>
    <w:rsid w:val="0016538C"/>
    <w:rsid w:val="00180673"/>
    <w:rsid w:val="001806BB"/>
    <w:rsid w:val="00184A93"/>
    <w:rsid w:val="00190EAD"/>
    <w:rsid w:val="001A0701"/>
    <w:rsid w:val="001A3274"/>
    <w:rsid w:val="001A5D63"/>
    <w:rsid w:val="001A608F"/>
    <w:rsid w:val="001B322C"/>
    <w:rsid w:val="001C42A9"/>
    <w:rsid w:val="001D5C27"/>
    <w:rsid w:val="001F2180"/>
    <w:rsid w:val="001F558E"/>
    <w:rsid w:val="00205EFB"/>
    <w:rsid w:val="002237E9"/>
    <w:rsid w:val="00224CA1"/>
    <w:rsid w:val="002275BD"/>
    <w:rsid w:val="00227D3C"/>
    <w:rsid w:val="002323A0"/>
    <w:rsid w:val="00244973"/>
    <w:rsid w:val="00244ADD"/>
    <w:rsid w:val="00260EC5"/>
    <w:rsid w:val="00262B3B"/>
    <w:rsid w:val="0027116B"/>
    <w:rsid w:val="002716FF"/>
    <w:rsid w:val="0027170F"/>
    <w:rsid w:val="00275A29"/>
    <w:rsid w:val="00282A34"/>
    <w:rsid w:val="00297899"/>
    <w:rsid w:val="002B07F8"/>
    <w:rsid w:val="002C1DED"/>
    <w:rsid w:val="002E2CE7"/>
    <w:rsid w:val="002E3E98"/>
    <w:rsid w:val="002E4310"/>
    <w:rsid w:val="002F119D"/>
    <w:rsid w:val="002F786D"/>
    <w:rsid w:val="0032157A"/>
    <w:rsid w:val="00361E8B"/>
    <w:rsid w:val="00370DE2"/>
    <w:rsid w:val="00376FF3"/>
    <w:rsid w:val="00380757"/>
    <w:rsid w:val="0038231C"/>
    <w:rsid w:val="00391544"/>
    <w:rsid w:val="003931F0"/>
    <w:rsid w:val="003A1174"/>
    <w:rsid w:val="003A6FBB"/>
    <w:rsid w:val="003C5475"/>
    <w:rsid w:val="003D6A33"/>
    <w:rsid w:val="003F075E"/>
    <w:rsid w:val="00411E09"/>
    <w:rsid w:val="004127A3"/>
    <w:rsid w:val="00417E58"/>
    <w:rsid w:val="00433676"/>
    <w:rsid w:val="00441107"/>
    <w:rsid w:val="00444316"/>
    <w:rsid w:val="00452179"/>
    <w:rsid w:val="004630FB"/>
    <w:rsid w:val="00472D17"/>
    <w:rsid w:val="00474331"/>
    <w:rsid w:val="004749FB"/>
    <w:rsid w:val="00480E1F"/>
    <w:rsid w:val="00486572"/>
    <w:rsid w:val="004871DB"/>
    <w:rsid w:val="00491839"/>
    <w:rsid w:val="00491963"/>
    <w:rsid w:val="00496EBB"/>
    <w:rsid w:val="004B29C7"/>
    <w:rsid w:val="004B5F99"/>
    <w:rsid w:val="004F69D2"/>
    <w:rsid w:val="00500890"/>
    <w:rsid w:val="005076C9"/>
    <w:rsid w:val="005329D5"/>
    <w:rsid w:val="0053727D"/>
    <w:rsid w:val="00550E0D"/>
    <w:rsid w:val="00575572"/>
    <w:rsid w:val="0058040E"/>
    <w:rsid w:val="00591C6D"/>
    <w:rsid w:val="005A0FED"/>
    <w:rsid w:val="005A546B"/>
    <w:rsid w:val="005A596C"/>
    <w:rsid w:val="005B042C"/>
    <w:rsid w:val="005B6E1D"/>
    <w:rsid w:val="005C7B8C"/>
    <w:rsid w:val="005D58FA"/>
    <w:rsid w:val="005E00EE"/>
    <w:rsid w:val="00600CF8"/>
    <w:rsid w:val="006057E4"/>
    <w:rsid w:val="00634EEB"/>
    <w:rsid w:val="0064191C"/>
    <w:rsid w:val="0064629B"/>
    <w:rsid w:val="006474F8"/>
    <w:rsid w:val="00652C8A"/>
    <w:rsid w:val="0066554D"/>
    <w:rsid w:val="00673413"/>
    <w:rsid w:val="00683DF7"/>
    <w:rsid w:val="006855CA"/>
    <w:rsid w:val="006856CB"/>
    <w:rsid w:val="00693325"/>
    <w:rsid w:val="006A1C6D"/>
    <w:rsid w:val="006B7E6D"/>
    <w:rsid w:val="006C1C80"/>
    <w:rsid w:val="006C586C"/>
    <w:rsid w:val="006D1202"/>
    <w:rsid w:val="006E158B"/>
    <w:rsid w:val="006E2662"/>
    <w:rsid w:val="006E3354"/>
    <w:rsid w:val="006E789E"/>
    <w:rsid w:val="006F2415"/>
    <w:rsid w:val="00712591"/>
    <w:rsid w:val="00721702"/>
    <w:rsid w:val="00722020"/>
    <w:rsid w:val="0072541D"/>
    <w:rsid w:val="00725DD5"/>
    <w:rsid w:val="0072790D"/>
    <w:rsid w:val="007513F2"/>
    <w:rsid w:val="00767182"/>
    <w:rsid w:val="00773BB9"/>
    <w:rsid w:val="00774D04"/>
    <w:rsid w:val="0078285E"/>
    <w:rsid w:val="00783028"/>
    <w:rsid w:val="007A2030"/>
    <w:rsid w:val="007B5910"/>
    <w:rsid w:val="007C2C47"/>
    <w:rsid w:val="007E2EE1"/>
    <w:rsid w:val="007F2330"/>
    <w:rsid w:val="007F2B37"/>
    <w:rsid w:val="00800C95"/>
    <w:rsid w:val="0080549A"/>
    <w:rsid w:val="00830727"/>
    <w:rsid w:val="00834257"/>
    <w:rsid w:val="008420C4"/>
    <w:rsid w:val="00843ED8"/>
    <w:rsid w:val="0084780A"/>
    <w:rsid w:val="0085153F"/>
    <w:rsid w:val="0085257A"/>
    <w:rsid w:val="0085684B"/>
    <w:rsid w:val="00860719"/>
    <w:rsid w:val="00873752"/>
    <w:rsid w:val="0087799B"/>
    <w:rsid w:val="00892FFE"/>
    <w:rsid w:val="008967B6"/>
    <w:rsid w:val="008A43F0"/>
    <w:rsid w:val="008A797D"/>
    <w:rsid w:val="008C53EC"/>
    <w:rsid w:val="008E20F1"/>
    <w:rsid w:val="008E2297"/>
    <w:rsid w:val="008E6BA1"/>
    <w:rsid w:val="0090192A"/>
    <w:rsid w:val="00904B5B"/>
    <w:rsid w:val="00906947"/>
    <w:rsid w:val="00911208"/>
    <w:rsid w:val="009214B4"/>
    <w:rsid w:val="00933C41"/>
    <w:rsid w:val="00952458"/>
    <w:rsid w:val="00954FB9"/>
    <w:rsid w:val="00957D4E"/>
    <w:rsid w:val="00967CF9"/>
    <w:rsid w:val="0097345A"/>
    <w:rsid w:val="0097374A"/>
    <w:rsid w:val="0098599A"/>
    <w:rsid w:val="009B1A4B"/>
    <w:rsid w:val="009C329B"/>
    <w:rsid w:val="009E6A41"/>
    <w:rsid w:val="00A03983"/>
    <w:rsid w:val="00A0761D"/>
    <w:rsid w:val="00A1749D"/>
    <w:rsid w:val="00A23FC2"/>
    <w:rsid w:val="00A24F9F"/>
    <w:rsid w:val="00A254C6"/>
    <w:rsid w:val="00A25CC7"/>
    <w:rsid w:val="00A26C53"/>
    <w:rsid w:val="00A272C0"/>
    <w:rsid w:val="00A31D8A"/>
    <w:rsid w:val="00A4364A"/>
    <w:rsid w:val="00A4437E"/>
    <w:rsid w:val="00A537A1"/>
    <w:rsid w:val="00A73183"/>
    <w:rsid w:val="00A801ED"/>
    <w:rsid w:val="00AA3FE1"/>
    <w:rsid w:val="00AA491E"/>
    <w:rsid w:val="00AD49EB"/>
    <w:rsid w:val="00AE144B"/>
    <w:rsid w:val="00AE3A83"/>
    <w:rsid w:val="00AE3C05"/>
    <w:rsid w:val="00AE7E0C"/>
    <w:rsid w:val="00AF23BF"/>
    <w:rsid w:val="00AF2CF9"/>
    <w:rsid w:val="00B04C65"/>
    <w:rsid w:val="00B104D9"/>
    <w:rsid w:val="00B220FA"/>
    <w:rsid w:val="00B22B91"/>
    <w:rsid w:val="00B278CE"/>
    <w:rsid w:val="00B43FD7"/>
    <w:rsid w:val="00B529E2"/>
    <w:rsid w:val="00B535BA"/>
    <w:rsid w:val="00B55C30"/>
    <w:rsid w:val="00B56935"/>
    <w:rsid w:val="00B56C1F"/>
    <w:rsid w:val="00B62937"/>
    <w:rsid w:val="00B70087"/>
    <w:rsid w:val="00B72451"/>
    <w:rsid w:val="00B81B4E"/>
    <w:rsid w:val="00B83C3B"/>
    <w:rsid w:val="00B84C9D"/>
    <w:rsid w:val="00B9549E"/>
    <w:rsid w:val="00BA1FA3"/>
    <w:rsid w:val="00BD2604"/>
    <w:rsid w:val="00BE4B73"/>
    <w:rsid w:val="00BF415A"/>
    <w:rsid w:val="00BF7904"/>
    <w:rsid w:val="00C063CD"/>
    <w:rsid w:val="00C17483"/>
    <w:rsid w:val="00C20699"/>
    <w:rsid w:val="00C31EF7"/>
    <w:rsid w:val="00C32C95"/>
    <w:rsid w:val="00C37E58"/>
    <w:rsid w:val="00C424CF"/>
    <w:rsid w:val="00C448AD"/>
    <w:rsid w:val="00C61E5C"/>
    <w:rsid w:val="00C83D13"/>
    <w:rsid w:val="00C97021"/>
    <w:rsid w:val="00CD7F5D"/>
    <w:rsid w:val="00CE6B17"/>
    <w:rsid w:val="00CF002B"/>
    <w:rsid w:val="00CF3372"/>
    <w:rsid w:val="00CF3AAF"/>
    <w:rsid w:val="00CF40D7"/>
    <w:rsid w:val="00D00DC9"/>
    <w:rsid w:val="00D026D9"/>
    <w:rsid w:val="00D05CBC"/>
    <w:rsid w:val="00D066F9"/>
    <w:rsid w:val="00D14FE3"/>
    <w:rsid w:val="00D1766A"/>
    <w:rsid w:val="00D25E75"/>
    <w:rsid w:val="00D303BE"/>
    <w:rsid w:val="00D4253C"/>
    <w:rsid w:val="00D477A2"/>
    <w:rsid w:val="00D5309A"/>
    <w:rsid w:val="00D5357D"/>
    <w:rsid w:val="00D552BA"/>
    <w:rsid w:val="00D65C2B"/>
    <w:rsid w:val="00D95757"/>
    <w:rsid w:val="00D9753F"/>
    <w:rsid w:val="00DB30D8"/>
    <w:rsid w:val="00DB3BB5"/>
    <w:rsid w:val="00DB5EEF"/>
    <w:rsid w:val="00DB6943"/>
    <w:rsid w:val="00DC0833"/>
    <w:rsid w:val="00DF5329"/>
    <w:rsid w:val="00E100D3"/>
    <w:rsid w:val="00E13524"/>
    <w:rsid w:val="00E312CE"/>
    <w:rsid w:val="00E507D7"/>
    <w:rsid w:val="00E52DFA"/>
    <w:rsid w:val="00E53AE6"/>
    <w:rsid w:val="00E53B21"/>
    <w:rsid w:val="00E573F9"/>
    <w:rsid w:val="00E630E9"/>
    <w:rsid w:val="00E72457"/>
    <w:rsid w:val="00E75509"/>
    <w:rsid w:val="00EF4A6D"/>
    <w:rsid w:val="00EF7584"/>
    <w:rsid w:val="00EF77E0"/>
    <w:rsid w:val="00EF7DE6"/>
    <w:rsid w:val="00F0358A"/>
    <w:rsid w:val="00F04281"/>
    <w:rsid w:val="00F13BDF"/>
    <w:rsid w:val="00F214D8"/>
    <w:rsid w:val="00F2487C"/>
    <w:rsid w:val="00F47997"/>
    <w:rsid w:val="00F6459A"/>
    <w:rsid w:val="00F649C9"/>
    <w:rsid w:val="00F82316"/>
    <w:rsid w:val="00F82E62"/>
    <w:rsid w:val="00F846B4"/>
    <w:rsid w:val="00F9015E"/>
    <w:rsid w:val="00FA3453"/>
    <w:rsid w:val="00FB40FD"/>
    <w:rsid w:val="00FC418D"/>
    <w:rsid w:val="00FC546E"/>
    <w:rsid w:val="00FC6A60"/>
    <w:rsid w:val="00FD71A0"/>
    <w:rsid w:val="00FE52C9"/>
    <w:rsid w:val="00FF2B33"/>
    <w:rsid w:val="00FF6D5B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02249F"/>
  <w15:chartTrackingRefBased/>
  <w15:docId w15:val="{1D0DFA1C-85C6-421C-923A-AFDD9571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basedOn w:val="a0"/>
    <w:semiHidden/>
    <w:rPr>
      <w:sz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c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361E8B"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infoblue0">
    <w:name w:val="infoblue"/>
    <w:basedOn w:val="a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rup_visio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176</TotalTime>
  <Pages>8</Pages>
  <Words>1455</Words>
  <Characters>8298</Characters>
  <Application>Microsoft Office Word</Application>
  <DocSecurity>0</DocSecurity>
  <Lines>69</Lines>
  <Paragraphs>19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55</vt:i4>
      </vt:variant>
      <vt:variant>
        <vt:lpstr>Title</vt:lpstr>
      </vt:variant>
      <vt:variant>
        <vt:i4>1</vt:i4>
      </vt:variant>
    </vt:vector>
  </HeadingPairs>
  <TitlesOfParts>
    <vt:vector size="57" baseType="lpstr">
      <vt:lpstr>Vision</vt:lpstr>
      <vt:lpstr>Introduction</vt:lpstr>
      <vt:lpstr>    Purpose</vt:lpstr>
      <vt:lpstr>    Scope</vt:lpstr>
      <vt:lpstr>    Definitions, Acronyms, and Abbreviations</vt:lpstr>
      <vt:lpstr>    References</vt:lpstr>
      <vt:lpstr>    Overview</vt:lpstr>
      <vt:lpstr>Positioning</vt:lpstr>
      <vt:lpstr>    Business Opportunity</vt:lpstr>
      <vt:lpstr>    Problem Statement</vt:lpstr>
      <vt:lpstr>    Product Position Statement</vt:lpstr>
      <vt:lpstr>Stakeholder and User Descriptions</vt:lpstr>
      <vt:lpstr>    Market Demographics</vt:lpstr>
      <vt:lpstr>    Stakeholder Summary</vt:lpstr>
      <vt:lpstr>    User Summary</vt:lpstr>
      <vt:lpstr>    User Environment</vt:lpstr>
      <vt:lpstr>    Stakeholder Profiles  </vt:lpstr>
      <vt:lpstr>        &lt;Stakeholder Name&gt;</vt:lpstr>
      <vt:lpstr>    User Profiles  </vt:lpstr>
      <vt:lpstr>        &lt;User Name&gt; </vt:lpstr>
      <vt:lpstr>    Key Stakeholder or User Needs</vt:lpstr>
      <vt:lpstr>    Alternatives and Competition</vt:lpstr>
      <vt:lpstr>        &lt;aCompetitor&gt;</vt:lpstr>
      <vt:lpstr>        &lt;anotherCompetitor&gt;</vt:lpstr>
      <vt:lpstr>Product Overview</vt:lpstr>
      <vt:lpstr>    Product Perspective</vt:lpstr>
      <vt:lpstr>    Summary of Capabilities</vt:lpstr>
      <vt:lpstr>    Assumptions and Dependencies</vt:lpstr>
      <vt:lpstr>    Cost and Pricing</vt:lpstr>
      <vt:lpstr>    Licensing and Installation</vt:lpstr>
      <vt:lpstr>Product Features</vt:lpstr>
      <vt:lpstr>    &lt;aFeature&gt;</vt:lpstr>
      <vt:lpstr>    &lt;anotherFeature&gt;</vt:lpstr>
      <vt:lpstr>Constraints </vt:lpstr>
      <vt:lpstr>Quality Ranges </vt:lpstr>
      <vt:lpstr>Precedence and Priority</vt:lpstr>
      <vt:lpstr>Other Product Requirements</vt:lpstr>
      <vt:lpstr>    Applicable Standards</vt:lpstr>
      <vt:lpstr>    System Requirements</vt:lpstr>
      <vt:lpstr>    Performance Requirements</vt:lpstr>
      <vt:lpstr>    Environmental Requirements</vt:lpstr>
      <vt:lpstr>Documentation Requirements</vt:lpstr>
      <vt:lpstr>    User Manual</vt:lpstr>
      <vt:lpstr>    Online Help</vt:lpstr>
      <vt:lpstr>    Installation Guides, Configuration, and Read Me File</vt:lpstr>
      <vt:lpstr>    Labeling and Packaging</vt:lpstr>
      <vt:lpstr>A         Feature Attributes</vt:lpstr>
      <vt:lpstr>    A.1	Status</vt:lpstr>
      <vt:lpstr>    A.2	Benefit</vt:lpstr>
      <vt:lpstr>    A.3	Effort</vt:lpstr>
      <vt:lpstr>    A.4	Risk</vt:lpstr>
      <vt:lpstr>    A.5	Stability</vt:lpstr>
      <vt:lpstr>    A.6	Target Release</vt:lpstr>
      <vt:lpstr>    A.7	Assigned To</vt:lpstr>
      <vt:lpstr>    A.8	Reason</vt:lpstr>
      <vt:lpstr/>
      <vt:lpstr>Vision</vt:lpstr>
    </vt:vector>
  </TitlesOfParts>
  <Company>BuildDev</Company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SweetHouse</dc:subject>
  <dc:creator>Павел Левшин</dc:creator>
  <cp:keywords/>
  <dc:description/>
  <cp:lastModifiedBy>Павел Левшин</cp:lastModifiedBy>
  <cp:revision>336</cp:revision>
  <cp:lastPrinted>2001-03-15T11:26:00Z</cp:lastPrinted>
  <dcterms:created xsi:type="dcterms:W3CDTF">2018-03-21T19:10:00Z</dcterms:created>
  <dcterms:modified xsi:type="dcterms:W3CDTF">2018-03-21T23:42:00Z</dcterms:modified>
</cp:coreProperties>
</file>