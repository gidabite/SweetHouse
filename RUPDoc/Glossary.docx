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D" w:rsidRPr="002C5AA0" w:rsidRDefault="003C11EE">
      <w:pPr>
        <w:pStyle w:val="a3"/>
        <w:jc w:val="right"/>
        <w:rPr>
          <w:lang w:val="ru-RU"/>
        </w:rPr>
      </w:pPr>
      <w:r>
        <w:fldChar w:fldCharType="begin"/>
      </w:r>
      <w:r w:rsidRPr="002C5AA0">
        <w:rPr>
          <w:lang w:val="ru-RU"/>
        </w:rPr>
        <w:instrText xml:space="preserve"> </w:instrText>
      </w:r>
      <w:r>
        <w:instrText>SUBJECT</w:instrText>
      </w:r>
      <w:r w:rsidRPr="002C5AA0">
        <w:rPr>
          <w:lang w:val="ru-RU"/>
        </w:rPr>
        <w:instrText xml:space="preserve">   \* </w:instrText>
      </w:r>
      <w:r>
        <w:instrText>MERGEFORMAT</w:instrText>
      </w:r>
      <w:r w:rsidRPr="002C5AA0">
        <w:rPr>
          <w:lang w:val="ru-RU"/>
        </w:rPr>
        <w:instrText xml:space="preserve"> </w:instrText>
      </w:r>
      <w:r w:rsidR="00D67BFB">
        <w:rPr>
          <w:rFonts w:cs="Arial"/>
          <w:color w:val="000000"/>
          <w:sz w:val="20"/>
          <w:shd w:val="clear" w:color="auto" w:fill="FFFFFF"/>
        </w:rPr>
        <w:instrText>SweetHouse</w:instrText>
      </w:r>
      <w:r>
        <w:fldChar w:fldCharType="separate"/>
      </w:r>
      <w:proofErr w:type="spellStart"/>
      <w:r w:rsidR="00D67BFB">
        <w:t>SweetHouse</w:t>
      </w:r>
      <w:proofErr w:type="spellEnd"/>
      <w:r>
        <w:fldChar w:fldCharType="end"/>
      </w:r>
    </w:p>
    <w:p w:rsidR="001D5D2D" w:rsidRPr="003C11EE" w:rsidRDefault="00DF2033">
      <w:pPr>
        <w:pStyle w:val="a3"/>
        <w:jc w:val="right"/>
        <w:rPr>
          <w:lang w:val="ru-RU"/>
        </w:rPr>
      </w:pPr>
      <w:r>
        <w:rPr>
          <w:lang w:val="ru-RU"/>
        </w:rPr>
        <w:t>Глоссарий</w:t>
      </w:r>
    </w:p>
    <w:p w:rsidR="001D5D2D" w:rsidRPr="002C5AA0" w:rsidRDefault="001D5D2D">
      <w:pPr>
        <w:pStyle w:val="a3"/>
        <w:jc w:val="right"/>
        <w:rPr>
          <w:lang w:val="ru-RU"/>
        </w:rPr>
      </w:pPr>
    </w:p>
    <w:p w:rsidR="001D5D2D" w:rsidRPr="002C5AA0" w:rsidRDefault="00956A26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3C11EE" w:rsidRPr="002C5AA0">
        <w:rPr>
          <w:sz w:val="28"/>
          <w:lang w:val="ru-RU"/>
        </w:rPr>
        <w:t xml:space="preserve"> 1.0</w:t>
      </w:r>
    </w:p>
    <w:p w:rsidR="001D5D2D" w:rsidRPr="002C5AA0" w:rsidRDefault="001D5D2D">
      <w:pPr>
        <w:pStyle w:val="a3"/>
        <w:rPr>
          <w:sz w:val="28"/>
          <w:lang w:val="ru-RU"/>
        </w:rPr>
      </w:pPr>
    </w:p>
    <w:p w:rsidR="001D5D2D" w:rsidRPr="002C5AA0" w:rsidRDefault="001D5D2D">
      <w:pPr>
        <w:rPr>
          <w:lang w:val="ru-RU"/>
        </w:rPr>
      </w:pPr>
    </w:p>
    <w:p w:rsidR="001D5D2D" w:rsidRPr="002C5AA0" w:rsidRDefault="001D5D2D">
      <w:pPr>
        <w:rPr>
          <w:lang w:val="ru-RU"/>
        </w:rPr>
        <w:sectPr w:rsidR="001D5D2D" w:rsidRPr="002C5AA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5D2D" w:rsidRPr="003C11EE" w:rsidRDefault="003C11EE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15 марта 2018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1D5D2D" w:rsidRPr="00D67BFB" w:rsidRDefault="001D5D2D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1D5D2D" w:rsidRPr="003C11EE" w:rsidRDefault="007E07CB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</w:t>
            </w: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</w:tbl>
    <w:p w:rsidR="001D5D2D" w:rsidRDefault="001D5D2D"/>
    <w:p w:rsidR="001D5D2D" w:rsidRDefault="00670CE9">
      <w:pPr>
        <w:pStyle w:val="a3"/>
      </w:pPr>
      <w:r>
        <w:br w:type="page"/>
      </w:r>
      <w:proofErr w:type="spellStart"/>
      <w:r w:rsidR="00357852" w:rsidRPr="00357852">
        <w:t>Содержание</w:t>
      </w:r>
      <w:proofErr w:type="spellEnd"/>
    </w:p>
    <w:p w:rsidR="00E77876" w:rsidRDefault="00670C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77876" w:rsidRPr="00F0300C">
        <w:rPr>
          <w:noProof/>
          <w:lang w:val="ru-RU"/>
        </w:rPr>
        <w:t>1.</w:t>
      </w:r>
      <w:r w:rsidR="00E7787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E77876" w:rsidRPr="00F0300C">
        <w:rPr>
          <w:noProof/>
          <w:lang w:val="ru-RU"/>
        </w:rPr>
        <w:t>Введение</w:t>
      </w:r>
      <w:r w:rsidR="00E77876">
        <w:rPr>
          <w:noProof/>
        </w:rPr>
        <w:tab/>
      </w:r>
      <w:r w:rsidR="00E77876">
        <w:rPr>
          <w:noProof/>
        </w:rPr>
        <w:fldChar w:fldCharType="begin"/>
      </w:r>
      <w:r w:rsidR="00E77876">
        <w:rPr>
          <w:noProof/>
        </w:rPr>
        <w:instrText xml:space="preserve"> PAGEREF _Toc509450810 \h </w:instrText>
      </w:r>
      <w:r w:rsidR="00E77876">
        <w:rPr>
          <w:noProof/>
        </w:rPr>
      </w:r>
      <w:r w:rsidR="00E77876">
        <w:rPr>
          <w:noProof/>
        </w:rPr>
        <w:fldChar w:fldCharType="separate"/>
      </w:r>
      <w:r w:rsidR="00E77876">
        <w:rPr>
          <w:noProof/>
        </w:rPr>
        <w:t>4</w:t>
      </w:r>
      <w:r w:rsidR="00E77876">
        <w:rPr>
          <w:noProof/>
        </w:rPr>
        <w:fldChar w:fldCharType="end"/>
      </w:r>
    </w:p>
    <w:p w:rsidR="00E77876" w:rsidRDefault="00E778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300C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0300C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2D" w:rsidRPr="009A6325" w:rsidRDefault="00670CE9">
      <w:pPr>
        <w:pStyle w:val="a3"/>
        <w:rPr>
          <w:lang w:val="ru-RU"/>
        </w:rPr>
      </w:pPr>
      <w:r>
        <w:fldChar w:fldCharType="end"/>
      </w:r>
      <w:r w:rsidRPr="00956A26">
        <w:rPr>
          <w:lang w:val="ru-RU"/>
        </w:rPr>
        <w:br w:type="page"/>
      </w:r>
      <w:r w:rsidR="009A6325">
        <w:rPr>
          <w:lang w:val="ru-RU"/>
        </w:rPr>
        <w:t>План итерации</w:t>
      </w:r>
    </w:p>
    <w:p w:rsidR="001D5D2D" w:rsidRDefault="00266007">
      <w:pPr>
        <w:pStyle w:val="1"/>
        <w:rPr>
          <w:lang w:val="ru-RU"/>
        </w:rPr>
      </w:pPr>
      <w:bookmarkStart w:id="0" w:name="_Toc509450810"/>
      <w:r>
        <w:rPr>
          <w:lang w:val="ru-RU"/>
        </w:rPr>
        <w:t>Введение</w:t>
      </w:r>
      <w:bookmarkEnd w:id="0"/>
    </w:p>
    <w:p w:rsidR="002E6098" w:rsidRPr="002E6098" w:rsidRDefault="002E6098" w:rsidP="002E6098">
      <w:pPr>
        <w:pStyle w:val="af0"/>
        <w:ind w:firstLine="720"/>
        <w:rPr>
          <w:lang w:val="ru-RU"/>
        </w:rPr>
      </w:pPr>
      <w:r w:rsidRPr="002E6098">
        <w:rPr>
          <w:lang w:val="ru-RU"/>
        </w:rPr>
        <w:t>В глоссарии содержатся рабочие определения</w:t>
      </w:r>
      <w:r w:rsidR="00C800A7">
        <w:rPr>
          <w:lang w:val="ru-RU"/>
        </w:rPr>
        <w:t xml:space="preserve"> и сокращения</w:t>
      </w:r>
      <w:r w:rsidRPr="002E6098">
        <w:rPr>
          <w:lang w:val="ru-RU"/>
        </w:rPr>
        <w:t xml:space="preserve"> для всех </w:t>
      </w:r>
      <w:r w:rsidR="001153E1">
        <w:rPr>
          <w:lang w:val="ru-RU"/>
        </w:rPr>
        <w:t>документов</w:t>
      </w:r>
      <w:r w:rsidRPr="002E6098">
        <w:rPr>
          <w:lang w:val="ru-RU"/>
        </w:rPr>
        <w:t xml:space="preserve"> </w:t>
      </w:r>
      <w:r w:rsidR="00C70906">
        <w:rPr>
          <w:lang w:val="ru-RU"/>
        </w:rPr>
        <w:t>разработки ПС</w:t>
      </w:r>
      <w:r w:rsidR="00EF1190">
        <w:rPr>
          <w:lang w:val="ru-RU"/>
        </w:rPr>
        <w:t xml:space="preserve"> </w:t>
      </w:r>
      <w:r w:rsidR="00874189">
        <w:rPr>
          <w:lang w:val="ru-RU"/>
        </w:rPr>
        <w:fldChar w:fldCharType="begin"/>
      </w:r>
      <w:r w:rsidR="00874189">
        <w:rPr>
          <w:lang w:val="ru-RU"/>
        </w:rPr>
        <w:instrText xml:space="preserve"> SUBJECT   \* MERGEFORMAT </w:instrText>
      </w:r>
      <w:r w:rsidR="00874189">
        <w:rPr>
          <w:lang w:val="ru-RU"/>
        </w:rPr>
        <w:fldChar w:fldCharType="separate"/>
      </w:r>
      <w:proofErr w:type="spellStart"/>
      <w:r w:rsidR="00874189">
        <w:rPr>
          <w:lang w:val="ru-RU"/>
        </w:rPr>
        <w:t>SweetHouse</w:t>
      </w:r>
      <w:proofErr w:type="spellEnd"/>
      <w:r w:rsidR="00874189">
        <w:rPr>
          <w:lang w:val="ru-RU"/>
        </w:rPr>
        <w:fldChar w:fldCharType="end"/>
      </w:r>
      <w:r w:rsidRPr="002E6098">
        <w:rPr>
          <w:lang w:val="ru-RU"/>
        </w:rPr>
        <w:t>. Этот глоссарий будет расширен на протяжении всего срока действия проекта.</w:t>
      </w:r>
    </w:p>
    <w:p w:rsidR="001D5D2D" w:rsidRDefault="000461B2">
      <w:pPr>
        <w:pStyle w:val="1"/>
        <w:rPr>
          <w:lang w:val="ru-RU"/>
        </w:rPr>
      </w:pPr>
      <w:bookmarkStart w:id="1" w:name="_Toc509450811"/>
      <w:r>
        <w:rPr>
          <w:lang w:val="ru-RU"/>
        </w:rPr>
        <w:t>Определения и сокр</w:t>
      </w:r>
      <w:r w:rsidR="00EF1190">
        <w:rPr>
          <w:lang w:val="ru-RU"/>
        </w:rPr>
        <w:t>а</w:t>
      </w:r>
      <w:r>
        <w:rPr>
          <w:lang w:val="ru-RU"/>
        </w:rPr>
        <w:t>щения</w:t>
      </w:r>
      <w:bookmarkEnd w:id="1"/>
    </w:p>
    <w:p w:rsidR="0095082D" w:rsidRDefault="0063596D" w:rsidP="00632D31">
      <w:pPr>
        <w:ind w:left="720" w:firstLine="720"/>
        <w:rPr>
          <w:lang w:val="ru-RU"/>
        </w:rPr>
      </w:pPr>
      <w:r>
        <w:rPr>
          <w:lang w:val="ru-RU"/>
        </w:rPr>
        <w:t>ПК – портативный компьютер</w:t>
      </w:r>
    </w:p>
    <w:p w:rsidR="0063596D" w:rsidRDefault="0063596D" w:rsidP="0063596D">
      <w:pPr>
        <w:ind w:left="720" w:firstLine="720"/>
        <w:rPr>
          <w:lang w:val="ru-RU"/>
        </w:rPr>
      </w:pPr>
      <w:r>
        <w:rPr>
          <w:lang w:val="ru-RU"/>
        </w:rPr>
        <w:t>ПС – программная система</w:t>
      </w:r>
    </w:p>
    <w:p w:rsidR="00B05488" w:rsidRPr="0095082D" w:rsidRDefault="00B05488" w:rsidP="0063596D">
      <w:pPr>
        <w:ind w:left="720" w:firstLine="720"/>
        <w:rPr>
          <w:lang w:val="ru-RU"/>
        </w:rPr>
      </w:pPr>
      <w:r>
        <w:t>GUI</w:t>
      </w:r>
      <w:r>
        <w:rPr>
          <w:lang w:val="ru-RU"/>
        </w:rPr>
        <w:t xml:space="preserve"> (</w:t>
      </w:r>
      <w:r w:rsidRPr="00F31B4F">
        <w:t>graphical</w:t>
      </w:r>
      <w:r w:rsidRPr="00F31B4F">
        <w:rPr>
          <w:lang w:val="ru-RU"/>
        </w:rPr>
        <w:t xml:space="preserve"> </w:t>
      </w:r>
      <w:r w:rsidRPr="00F31B4F">
        <w:t>user</w:t>
      </w:r>
      <w:r w:rsidRPr="00F31B4F">
        <w:rPr>
          <w:lang w:val="ru-RU"/>
        </w:rPr>
        <w:t xml:space="preserve"> </w:t>
      </w:r>
      <w:r w:rsidRPr="00F31B4F">
        <w:t>interface</w:t>
      </w:r>
      <w:r>
        <w:rPr>
          <w:lang w:val="ru-RU"/>
        </w:rPr>
        <w:t>)</w:t>
      </w:r>
      <w:r w:rsidRPr="00F31B4F">
        <w:rPr>
          <w:lang w:val="ru-RU"/>
        </w:rPr>
        <w:t xml:space="preserve"> – Графический интерфейс пользователя</w:t>
      </w:r>
      <w:bookmarkStart w:id="2" w:name="_GoBack"/>
      <w:bookmarkEnd w:id="2"/>
    </w:p>
    <w:sectPr w:rsidR="00B05488" w:rsidRPr="0095082D" w:rsidSect="002F3F2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18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D3" w:rsidRDefault="00D350D3">
      <w:pPr>
        <w:spacing w:line="240" w:lineRule="auto"/>
      </w:pPr>
      <w:r>
        <w:separator/>
      </w:r>
    </w:p>
  </w:endnote>
  <w:endnote w:type="continuationSeparator" w:id="0">
    <w:p w:rsidR="00D350D3" w:rsidRDefault="00D35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670CE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5D2D" w:rsidRDefault="001D5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5D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Pr="008709E5" w:rsidRDefault="008709E5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670CE9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3C11EE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548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357186">
          <w:pPr>
            <w:jc w:val="right"/>
          </w:pPr>
          <w:r>
            <w:rPr>
              <w:lang w:val="ru-RU"/>
            </w:rPr>
            <w:t>Страница</w:t>
          </w:r>
          <w:r w:rsidR="00670CE9">
            <w:t xml:space="preserve">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PAGE </w:instrText>
          </w:r>
          <w:r w:rsidR="00670CE9">
            <w:rPr>
              <w:rStyle w:val="a8"/>
            </w:rPr>
            <w:fldChar w:fldCharType="separate"/>
          </w:r>
          <w:r w:rsidR="00B05488">
            <w:rPr>
              <w:rStyle w:val="a8"/>
              <w:noProof/>
            </w:rPr>
            <w:t>4</w:t>
          </w:r>
          <w:r w:rsidR="00670CE9">
            <w:rPr>
              <w:rStyle w:val="a8"/>
            </w:rPr>
            <w:fldChar w:fldCharType="end"/>
          </w:r>
          <w:r w:rsidR="00670CE9">
            <w:rPr>
              <w:rStyle w:val="a8"/>
            </w:rPr>
            <w:t xml:space="preserve"> of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NUMPAGES  \* MERGEFORMAT </w:instrText>
          </w:r>
          <w:r w:rsidR="00670CE9">
            <w:rPr>
              <w:rStyle w:val="a8"/>
            </w:rPr>
            <w:fldChar w:fldCharType="separate"/>
          </w:r>
          <w:r w:rsidR="00B05488">
            <w:rPr>
              <w:rStyle w:val="a8"/>
              <w:noProof/>
            </w:rPr>
            <w:t>4</w:t>
          </w:r>
          <w:r w:rsidR="00670CE9">
            <w:rPr>
              <w:rStyle w:val="a8"/>
            </w:rPr>
            <w:fldChar w:fldCharType="end"/>
          </w:r>
        </w:p>
      </w:tc>
    </w:tr>
  </w:tbl>
  <w:p w:rsidR="001D5D2D" w:rsidRDefault="001D5D2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D3" w:rsidRDefault="00D350D3">
      <w:pPr>
        <w:spacing w:line="240" w:lineRule="auto"/>
      </w:pPr>
      <w:r>
        <w:separator/>
      </w:r>
    </w:p>
  </w:footnote>
  <w:footnote w:type="continuationSeparator" w:id="0">
    <w:p w:rsidR="00D350D3" w:rsidRDefault="00D35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rPr>
        <w:sz w:val="24"/>
      </w:rPr>
    </w:pPr>
  </w:p>
  <w:p w:rsidR="001D5D2D" w:rsidRDefault="001D5D2D">
    <w:pPr>
      <w:pBdr>
        <w:top w:val="single" w:sz="6" w:space="1" w:color="auto"/>
      </w:pBdr>
      <w:rPr>
        <w:sz w:val="24"/>
      </w:rPr>
    </w:pPr>
  </w:p>
  <w:p w:rsidR="001D5D2D" w:rsidRPr="00603E00" w:rsidRDefault="00603E00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3C11EE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1D5D2D" w:rsidRPr="00603E00" w:rsidRDefault="001D5D2D">
    <w:pPr>
      <w:pBdr>
        <w:bottom w:val="single" w:sz="6" w:space="1" w:color="auto"/>
      </w:pBdr>
      <w:jc w:val="right"/>
      <w:rPr>
        <w:sz w:val="24"/>
        <w:lang w:val="ru-RU"/>
      </w:rPr>
    </w:pPr>
  </w:p>
  <w:p w:rsidR="001D5D2D" w:rsidRPr="00603E00" w:rsidRDefault="001D5D2D">
    <w:pPr>
      <w:pStyle w:val="a6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5D2D" w:rsidTr="003C11EE">
      <w:tc>
        <w:tcPr>
          <w:tcW w:w="6379" w:type="dxa"/>
        </w:tcPr>
        <w:p w:rsidR="001D5D2D" w:rsidRDefault="00670CE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67BF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D5D2D" w:rsidRDefault="00670CE9" w:rsidP="008709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8709E5">
            <w:rPr>
              <w:lang w:val="ru-RU"/>
            </w:rPr>
            <w:t>Версия</w:t>
          </w:r>
          <w:r>
            <w:t xml:space="preserve">:           </w:t>
          </w:r>
          <w:r w:rsidR="003C11EE">
            <w:t>1.0</w:t>
          </w:r>
        </w:p>
      </w:tc>
    </w:tr>
    <w:tr w:rsidR="001D5D2D" w:rsidTr="003C11EE">
      <w:tc>
        <w:tcPr>
          <w:tcW w:w="6379" w:type="dxa"/>
        </w:tcPr>
        <w:p w:rsidR="001D5D2D" w:rsidRPr="00CE0018" w:rsidRDefault="00CE0018" w:rsidP="008709E5">
          <w:pPr>
            <w:rPr>
              <w:lang w:val="ru-RU"/>
            </w:rPr>
          </w:pPr>
          <w:r>
            <w:rPr>
              <w:lang w:val="ru-RU"/>
            </w:rPr>
            <w:t>Глоссарий</w:t>
          </w:r>
        </w:p>
      </w:tc>
      <w:tc>
        <w:tcPr>
          <w:tcW w:w="3179" w:type="dxa"/>
        </w:tcPr>
        <w:p w:rsidR="001D5D2D" w:rsidRDefault="00670CE9" w:rsidP="008709E5">
          <w:r>
            <w:t xml:space="preserve">  </w:t>
          </w:r>
          <w:r w:rsidR="008709E5">
            <w:rPr>
              <w:lang w:val="ru-RU"/>
            </w:rPr>
            <w:t>Дата</w:t>
          </w:r>
          <w:r>
            <w:t xml:space="preserve">:  </w:t>
          </w:r>
          <w:r w:rsidR="003C11EE">
            <w:fldChar w:fldCharType="begin"/>
          </w:r>
          <w:r w:rsidR="003C11EE">
            <w:instrText xml:space="preserve"> CREATEDATE  \@ "MMMM d, yyyy"  \* MERGEFORMAT </w:instrText>
          </w:r>
          <w:r w:rsidR="003C11EE">
            <w:fldChar w:fldCharType="separate"/>
          </w:r>
          <w:r w:rsidR="008709E5">
            <w:rPr>
              <w:noProof/>
              <w:lang w:val="ru-RU"/>
            </w:rPr>
            <w:t>Март</w:t>
          </w:r>
          <w:r w:rsidR="003C11EE">
            <w:rPr>
              <w:noProof/>
            </w:rPr>
            <w:t xml:space="preserve"> </w:t>
          </w:r>
          <w:r w:rsidR="003C11EE">
            <w:rPr>
              <w:noProof/>
              <w:lang w:val="ru-RU"/>
            </w:rPr>
            <w:t>15</w:t>
          </w:r>
          <w:r w:rsidR="003C11EE">
            <w:rPr>
              <w:noProof/>
            </w:rPr>
            <w:t>, 2018</w:t>
          </w:r>
          <w:r w:rsidR="003C11EE">
            <w:fldChar w:fldCharType="end"/>
          </w:r>
        </w:p>
      </w:tc>
    </w:tr>
  </w:tbl>
  <w:p w:rsidR="001D5D2D" w:rsidRDefault="001D5D2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C14A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B6640"/>
    <w:multiLevelType w:val="hybridMultilevel"/>
    <w:tmpl w:val="C91006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AC4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366145"/>
    <w:multiLevelType w:val="hybridMultilevel"/>
    <w:tmpl w:val="BA5C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B421CE"/>
    <w:multiLevelType w:val="hybridMultilevel"/>
    <w:tmpl w:val="19E0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2156E9"/>
    <w:multiLevelType w:val="multilevel"/>
    <w:tmpl w:val="BFC456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F5D3844"/>
    <w:multiLevelType w:val="hybridMultilevel"/>
    <w:tmpl w:val="2CB6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945BA"/>
    <w:multiLevelType w:val="hybridMultilevel"/>
    <w:tmpl w:val="562894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8B5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3"/>
  </w:num>
  <w:num w:numId="23">
    <w:abstractNumId w:val="7"/>
  </w:num>
  <w:num w:numId="24">
    <w:abstractNumId w:val="24"/>
  </w:num>
  <w:num w:numId="25">
    <w:abstractNumId w:val="22"/>
  </w:num>
  <w:num w:numId="26">
    <w:abstractNumId w:val="5"/>
  </w:num>
  <w:num w:numId="27">
    <w:abstractNumId w:val="18"/>
  </w:num>
  <w:num w:numId="28">
    <w:abstractNumId w:val="15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0"/>
    <w:rsid w:val="00032DAD"/>
    <w:rsid w:val="00033DF3"/>
    <w:rsid w:val="000461B2"/>
    <w:rsid w:val="00053E25"/>
    <w:rsid w:val="00092F64"/>
    <w:rsid w:val="000B4BEC"/>
    <w:rsid w:val="000C4A34"/>
    <w:rsid w:val="000D28F4"/>
    <w:rsid w:val="000D79E3"/>
    <w:rsid w:val="001153E1"/>
    <w:rsid w:val="00125540"/>
    <w:rsid w:val="001609A9"/>
    <w:rsid w:val="001638F2"/>
    <w:rsid w:val="001663BF"/>
    <w:rsid w:val="001B11FF"/>
    <w:rsid w:val="001D5D2D"/>
    <w:rsid w:val="001D68C0"/>
    <w:rsid w:val="001E21E5"/>
    <w:rsid w:val="001F517F"/>
    <w:rsid w:val="00211909"/>
    <w:rsid w:val="00240FB1"/>
    <w:rsid w:val="00250921"/>
    <w:rsid w:val="00255B88"/>
    <w:rsid w:val="00266007"/>
    <w:rsid w:val="00286902"/>
    <w:rsid w:val="002C5AA0"/>
    <w:rsid w:val="002D5D70"/>
    <w:rsid w:val="002E6098"/>
    <w:rsid w:val="002F03DB"/>
    <w:rsid w:val="002F3F2A"/>
    <w:rsid w:val="00305BA0"/>
    <w:rsid w:val="0031230D"/>
    <w:rsid w:val="00325EA2"/>
    <w:rsid w:val="00336DDB"/>
    <w:rsid w:val="00357186"/>
    <w:rsid w:val="00357852"/>
    <w:rsid w:val="003C11EE"/>
    <w:rsid w:val="003C1287"/>
    <w:rsid w:val="003D406C"/>
    <w:rsid w:val="003F3FCA"/>
    <w:rsid w:val="004039E7"/>
    <w:rsid w:val="00464D89"/>
    <w:rsid w:val="00497DE2"/>
    <w:rsid w:val="004A27C2"/>
    <w:rsid w:val="004B13B0"/>
    <w:rsid w:val="004B778C"/>
    <w:rsid w:val="004D0882"/>
    <w:rsid w:val="004F7F4B"/>
    <w:rsid w:val="005005D0"/>
    <w:rsid w:val="00526876"/>
    <w:rsid w:val="005374AC"/>
    <w:rsid w:val="00553A3B"/>
    <w:rsid w:val="00554F90"/>
    <w:rsid w:val="005A1EF4"/>
    <w:rsid w:val="005C4A0F"/>
    <w:rsid w:val="00603E00"/>
    <w:rsid w:val="00626F7A"/>
    <w:rsid w:val="00632D31"/>
    <w:rsid w:val="0063596D"/>
    <w:rsid w:val="00644017"/>
    <w:rsid w:val="0066446F"/>
    <w:rsid w:val="00670CE9"/>
    <w:rsid w:val="00697C25"/>
    <w:rsid w:val="006C2297"/>
    <w:rsid w:val="006C6637"/>
    <w:rsid w:val="0070504E"/>
    <w:rsid w:val="00724DC5"/>
    <w:rsid w:val="00751E3C"/>
    <w:rsid w:val="0076661D"/>
    <w:rsid w:val="007C0876"/>
    <w:rsid w:val="007E07CB"/>
    <w:rsid w:val="00802C9F"/>
    <w:rsid w:val="00814E51"/>
    <w:rsid w:val="00831123"/>
    <w:rsid w:val="00834C1C"/>
    <w:rsid w:val="0085079E"/>
    <w:rsid w:val="008709E5"/>
    <w:rsid w:val="00874189"/>
    <w:rsid w:val="00893C78"/>
    <w:rsid w:val="00894193"/>
    <w:rsid w:val="008B060E"/>
    <w:rsid w:val="008D21E8"/>
    <w:rsid w:val="008D4C2B"/>
    <w:rsid w:val="008E2898"/>
    <w:rsid w:val="0091031C"/>
    <w:rsid w:val="009107D5"/>
    <w:rsid w:val="00926636"/>
    <w:rsid w:val="009343FA"/>
    <w:rsid w:val="00935354"/>
    <w:rsid w:val="00936638"/>
    <w:rsid w:val="00942FF9"/>
    <w:rsid w:val="0095082D"/>
    <w:rsid w:val="00956A26"/>
    <w:rsid w:val="00987B6B"/>
    <w:rsid w:val="009A6325"/>
    <w:rsid w:val="009E53DB"/>
    <w:rsid w:val="00A2013C"/>
    <w:rsid w:val="00A467B5"/>
    <w:rsid w:val="00A500B3"/>
    <w:rsid w:val="00A7573E"/>
    <w:rsid w:val="00A8338B"/>
    <w:rsid w:val="00AA734C"/>
    <w:rsid w:val="00AB0A0B"/>
    <w:rsid w:val="00AB109C"/>
    <w:rsid w:val="00AC2F3C"/>
    <w:rsid w:val="00AD06D7"/>
    <w:rsid w:val="00AE49F0"/>
    <w:rsid w:val="00AF0D3B"/>
    <w:rsid w:val="00B05488"/>
    <w:rsid w:val="00B05CF2"/>
    <w:rsid w:val="00B327D1"/>
    <w:rsid w:val="00B37D55"/>
    <w:rsid w:val="00B63080"/>
    <w:rsid w:val="00BC6F77"/>
    <w:rsid w:val="00BF17BB"/>
    <w:rsid w:val="00BF2FB9"/>
    <w:rsid w:val="00C02E2D"/>
    <w:rsid w:val="00C10C4A"/>
    <w:rsid w:val="00C12880"/>
    <w:rsid w:val="00C70906"/>
    <w:rsid w:val="00C731BF"/>
    <w:rsid w:val="00C800A7"/>
    <w:rsid w:val="00C925C3"/>
    <w:rsid w:val="00CB785E"/>
    <w:rsid w:val="00CD7FF6"/>
    <w:rsid w:val="00CE0018"/>
    <w:rsid w:val="00D06CFA"/>
    <w:rsid w:val="00D178BF"/>
    <w:rsid w:val="00D203D5"/>
    <w:rsid w:val="00D26739"/>
    <w:rsid w:val="00D350D3"/>
    <w:rsid w:val="00D40EAB"/>
    <w:rsid w:val="00D63360"/>
    <w:rsid w:val="00D67BFB"/>
    <w:rsid w:val="00D74553"/>
    <w:rsid w:val="00D87CCE"/>
    <w:rsid w:val="00D928B2"/>
    <w:rsid w:val="00DD0D50"/>
    <w:rsid w:val="00DF2033"/>
    <w:rsid w:val="00E10E1D"/>
    <w:rsid w:val="00E77876"/>
    <w:rsid w:val="00EB013B"/>
    <w:rsid w:val="00ED30C0"/>
    <w:rsid w:val="00EE2D11"/>
    <w:rsid w:val="00EF1190"/>
    <w:rsid w:val="00F26B25"/>
    <w:rsid w:val="00F40ECF"/>
    <w:rsid w:val="00F564EA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C38BB8"/>
  <w15:chartTrackingRefBased/>
  <w15:docId w15:val="{35FA11F4-66BA-4DDF-B462-EEB8324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table" w:styleId="af">
    <w:name w:val="Table Grid"/>
    <w:basedOn w:val="a1"/>
    <w:uiPriority w:val="39"/>
    <w:rsid w:val="00B3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E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itpln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 (1).dot</Template>
  <TotalTime>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BuildDev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SweetHouse</dc:subject>
  <dc:creator>Павел Левшин</dc:creator>
  <cp:keywords/>
  <dc:description/>
  <cp:lastModifiedBy>Павел Левшин</cp:lastModifiedBy>
  <cp:revision>17</cp:revision>
  <cp:lastPrinted>1899-12-31T21:00:00Z</cp:lastPrinted>
  <dcterms:created xsi:type="dcterms:W3CDTF">2018-03-21T23:54:00Z</dcterms:created>
  <dcterms:modified xsi:type="dcterms:W3CDTF">2018-04-18T19:21:00Z</dcterms:modified>
</cp:coreProperties>
</file>