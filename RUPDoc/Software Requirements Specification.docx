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CE" w:rsidRPr="00517452" w:rsidRDefault="000329CE">
      <w:pPr>
        <w:pStyle w:val="a3"/>
        <w:jc w:val="right"/>
        <w:rPr>
          <w:lang w:val="ru-RU"/>
        </w:rPr>
      </w:pPr>
      <w:r>
        <w:fldChar w:fldCharType="begin"/>
      </w:r>
      <w:r w:rsidRPr="00517452">
        <w:rPr>
          <w:lang w:val="ru-RU"/>
        </w:rPr>
        <w:instrText xml:space="preserve"> </w:instrText>
      </w:r>
      <w:r>
        <w:instrText>SUBJECT</w:instrText>
      </w:r>
      <w:r w:rsidRPr="00517452">
        <w:rPr>
          <w:lang w:val="ru-RU"/>
        </w:rPr>
        <w:instrText xml:space="preserve">  \* </w:instrText>
      </w:r>
      <w:r>
        <w:instrText>MERGEFORMAT</w:instrText>
      </w:r>
      <w:r w:rsidRPr="00517452">
        <w:rPr>
          <w:lang w:val="ru-RU"/>
        </w:rPr>
        <w:instrText xml:space="preserve"> </w:instrText>
      </w:r>
      <w:r w:rsidR="00517452">
        <w:instrText>SweetHouse</w:instrText>
      </w:r>
      <w:r>
        <w:fldChar w:fldCharType="separate"/>
      </w:r>
      <w:proofErr w:type="spellStart"/>
      <w:r w:rsidR="00517452">
        <w:t>SweetHouse</w:t>
      </w:r>
      <w:proofErr w:type="spellEnd"/>
      <w:r>
        <w:fldChar w:fldCharType="end"/>
      </w:r>
    </w:p>
    <w:p w:rsidR="000329CE" w:rsidRPr="00517452" w:rsidRDefault="00517452">
      <w:pPr>
        <w:pStyle w:val="a3"/>
        <w:jc w:val="right"/>
        <w:rPr>
          <w:lang w:val="ru-RU"/>
        </w:rPr>
      </w:pPr>
      <w:r w:rsidRPr="00517452">
        <w:rPr>
          <w:lang w:val="ru-RU"/>
        </w:rPr>
        <w:t>Спецификация требований к программному обеспечению</w:t>
      </w:r>
    </w:p>
    <w:p w:rsidR="000329CE" w:rsidRPr="00517452" w:rsidRDefault="000329CE">
      <w:pPr>
        <w:rPr>
          <w:lang w:val="ru-RU"/>
        </w:rPr>
      </w:pPr>
    </w:p>
    <w:p w:rsidR="000329CE" w:rsidRPr="00517452" w:rsidRDefault="000329CE">
      <w:pPr>
        <w:rPr>
          <w:lang w:val="ru-RU"/>
        </w:rPr>
      </w:pPr>
    </w:p>
    <w:p w:rsidR="000329CE" w:rsidRPr="00517452" w:rsidRDefault="00517452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0329CE" w:rsidRPr="00517452" w:rsidRDefault="000329CE">
      <w:pPr>
        <w:pStyle w:val="a3"/>
        <w:rPr>
          <w:sz w:val="28"/>
          <w:lang w:val="ru-RU"/>
        </w:rPr>
      </w:pPr>
    </w:p>
    <w:p w:rsidR="000329CE" w:rsidRPr="00517452" w:rsidRDefault="000329CE">
      <w:pPr>
        <w:jc w:val="right"/>
        <w:rPr>
          <w:lang w:val="ru-RU"/>
        </w:rPr>
      </w:pPr>
    </w:p>
    <w:p w:rsidR="000329CE" w:rsidRDefault="000329CE">
      <w:pPr>
        <w:pStyle w:val="a9"/>
      </w:pPr>
    </w:p>
    <w:p w:rsidR="000329CE" w:rsidRDefault="000329CE">
      <w:pPr>
        <w:pStyle w:val="a9"/>
        <w:sectPr w:rsidR="000329C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29CE" w:rsidRDefault="000329C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329C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329CE" w:rsidRDefault="000329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329C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29CE" w:rsidRPr="00D51DC3" w:rsidRDefault="00D51DC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21 марта 2018</w:t>
            </w:r>
          </w:p>
        </w:tc>
        <w:tc>
          <w:tcPr>
            <w:tcW w:w="1152" w:type="dxa"/>
          </w:tcPr>
          <w:p w:rsidR="000329CE" w:rsidRPr="0036336A" w:rsidRDefault="0036336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0329CE" w:rsidRPr="009D44A5" w:rsidRDefault="009D44A5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Описание моделей </w:t>
            </w:r>
            <w:r w:rsidR="00123EE4">
              <w:rPr>
                <w:lang w:val="ru-RU"/>
              </w:rPr>
              <w:t>использования</w:t>
            </w:r>
            <w:r>
              <w:rPr>
                <w:lang w:val="ru-RU"/>
              </w:rPr>
              <w:t xml:space="preserve"> и первоначальных требований</w:t>
            </w:r>
          </w:p>
        </w:tc>
        <w:tc>
          <w:tcPr>
            <w:tcW w:w="2304" w:type="dxa"/>
          </w:tcPr>
          <w:p w:rsidR="000329CE" w:rsidRPr="0036336A" w:rsidRDefault="0036336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А., Ваулина Я.</w:t>
            </w:r>
          </w:p>
        </w:tc>
      </w:tr>
      <w:tr w:rsidR="000329C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  <w:tc>
          <w:tcPr>
            <w:tcW w:w="1152" w:type="dxa"/>
          </w:tcPr>
          <w:p w:rsidR="000329CE" w:rsidRDefault="000329CE">
            <w:pPr>
              <w:pStyle w:val="Tabletext"/>
            </w:pPr>
          </w:p>
        </w:tc>
        <w:tc>
          <w:tcPr>
            <w:tcW w:w="3744" w:type="dxa"/>
          </w:tcPr>
          <w:p w:rsidR="000329CE" w:rsidRDefault="000329CE">
            <w:pPr>
              <w:pStyle w:val="Tabletext"/>
            </w:pPr>
          </w:p>
        </w:tc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</w:tr>
      <w:tr w:rsidR="000329C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  <w:tc>
          <w:tcPr>
            <w:tcW w:w="1152" w:type="dxa"/>
          </w:tcPr>
          <w:p w:rsidR="000329CE" w:rsidRDefault="000329CE">
            <w:pPr>
              <w:pStyle w:val="Tabletext"/>
            </w:pPr>
          </w:p>
        </w:tc>
        <w:tc>
          <w:tcPr>
            <w:tcW w:w="3744" w:type="dxa"/>
          </w:tcPr>
          <w:p w:rsidR="000329CE" w:rsidRDefault="000329CE">
            <w:pPr>
              <w:pStyle w:val="Tabletext"/>
            </w:pPr>
          </w:p>
        </w:tc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</w:tr>
      <w:tr w:rsidR="000329C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  <w:tc>
          <w:tcPr>
            <w:tcW w:w="1152" w:type="dxa"/>
          </w:tcPr>
          <w:p w:rsidR="000329CE" w:rsidRDefault="000329CE">
            <w:pPr>
              <w:pStyle w:val="Tabletext"/>
            </w:pPr>
          </w:p>
        </w:tc>
        <w:tc>
          <w:tcPr>
            <w:tcW w:w="3744" w:type="dxa"/>
          </w:tcPr>
          <w:p w:rsidR="000329CE" w:rsidRDefault="000329CE">
            <w:pPr>
              <w:pStyle w:val="Tabletext"/>
            </w:pPr>
          </w:p>
        </w:tc>
        <w:tc>
          <w:tcPr>
            <w:tcW w:w="2304" w:type="dxa"/>
          </w:tcPr>
          <w:p w:rsidR="000329CE" w:rsidRDefault="000329CE">
            <w:pPr>
              <w:pStyle w:val="Tabletext"/>
            </w:pPr>
          </w:p>
        </w:tc>
      </w:tr>
    </w:tbl>
    <w:p w:rsidR="000329CE" w:rsidRDefault="000329CE"/>
    <w:p w:rsidR="000329CE" w:rsidRPr="00CA0B65" w:rsidRDefault="000329CE">
      <w:pPr>
        <w:pStyle w:val="a3"/>
        <w:rPr>
          <w:lang w:val="ru-RU"/>
        </w:rPr>
      </w:pPr>
      <w:r>
        <w:br w:type="page"/>
      </w:r>
      <w:r w:rsidR="00CA0B65">
        <w:rPr>
          <w:lang w:val="ru-RU"/>
        </w:rPr>
        <w:t>Содержание</w:t>
      </w:r>
    </w:p>
    <w:p w:rsidR="000A31D6" w:rsidRDefault="000329C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31D6">
        <w:rPr>
          <w:noProof/>
        </w:rPr>
        <w:t>1.</w:t>
      </w:r>
      <w:r w:rsidR="000A31D6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0A31D6" w:rsidRPr="00D03D57">
        <w:rPr>
          <w:noProof/>
          <w:lang w:val="ru-RU"/>
        </w:rPr>
        <w:t>Введение</w:t>
      </w:r>
      <w:r w:rsidR="000A31D6">
        <w:rPr>
          <w:noProof/>
        </w:rPr>
        <w:tab/>
      </w:r>
      <w:r w:rsidR="000A31D6">
        <w:rPr>
          <w:noProof/>
        </w:rPr>
        <w:fldChar w:fldCharType="begin"/>
      </w:r>
      <w:r w:rsidR="000A31D6">
        <w:rPr>
          <w:noProof/>
        </w:rPr>
        <w:instrText xml:space="preserve"> PAGEREF _Toc509450294 \h </w:instrText>
      </w:r>
      <w:r w:rsidR="000A31D6">
        <w:rPr>
          <w:noProof/>
        </w:rPr>
      </w:r>
      <w:r w:rsidR="000A31D6">
        <w:rPr>
          <w:noProof/>
        </w:rPr>
        <w:fldChar w:fldCharType="separate"/>
      </w:r>
      <w:r w:rsidR="000A31D6">
        <w:rPr>
          <w:noProof/>
        </w:rPr>
        <w:t>4</w:t>
      </w:r>
      <w:r w:rsidR="000A31D6"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Область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Обзор модели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Контроль работников строительства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Управление проектами строительства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31D6" w:rsidRDefault="000A31D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Дополнительные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Удобство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Дизайн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  <w:lang w:val="ru-RU"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Аппаратные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Программные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31D6" w:rsidRDefault="000A31D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03D57">
        <w:rPr>
          <w:noProof/>
        </w:rPr>
        <w:t>2.2.7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03D57">
        <w:rPr>
          <w:noProof/>
          <w:lang w:val="ru-RU"/>
        </w:rPr>
        <w:t>Средства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_Toc509450310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29CE" w:rsidRPr="002958C7" w:rsidRDefault="000329CE">
      <w:pPr>
        <w:pStyle w:val="a3"/>
        <w:rPr>
          <w:lang w:val="ru-RU"/>
        </w:rPr>
      </w:pPr>
      <w:r>
        <w:fldChar w:fldCharType="end"/>
      </w:r>
      <w:bookmarkStart w:id="0" w:name="_GoBack"/>
      <w:bookmarkEnd w:id="0"/>
      <w:r w:rsidRPr="002958C7">
        <w:rPr>
          <w:lang w:val="ru-RU"/>
        </w:rPr>
        <w:br w:type="page"/>
      </w:r>
      <w:r w:rsidR="002958C7" w:rsidRPr="002958C7">
        <w:rPr>
          <w:lang w:val="ru-RU"/>
        </w:rPr>
        <w:t>Спецификация требований к программному обеспечению</w:t>
      </w:r>
    </w:p>
    <w:p w:rsidR="000329CE" w:rsidRDefault="005853A7">
      <w:pPr>
        <w:pStyle w:val="1"/>
      </w:pPr>
      <w:bookmarkStart w:id="1" w:name="_Toc509450294"/>
      <w:r>
        <w:rPr>
          <w:lang w:val="ru-RU"/>
        </w:rPr>
        <w:t>Введение</w:t>
      </w:r>
      <w:bookmarkEnd w:id="1"/>
    </w:p>
    <w:p w:rsidR="000329CE" w:rsidRDefault="00DE7595">
      <w:pPr>
        <w:pStyle w:val="2"/>
      </w:pPr>
      <w:bookmarkStart w:id="2" w:name="_Toc509450295"/>
      <w:r>
        <w:rPr>
          <w:lang w:val="ru-RU"/>
        </w:rPr>
        <w:t>Цель</w:t>
      </w:r>
      <w:bookmarkEnd w:id="2"/>
    </w:p>
    <w:p w:rsidR="00263A42" w:rsidRPr="00554F90" w:rsidRDefault="00263A42" w:rsidP="00263A42">
      <w:pPr>
        <w:ind w:left="709" w:firstLine="720"/>
        <w:jc w:val="both"/>
        <w:rPr>
          <w:lang w:val="ru-RU"/>
        </w:rPr>
      </w:pPr>
      <w:r>
        <w:rPr>
          <w:lang w:val="ru-RU"/>
        </w:rPr>
        <w:t>Этот</w:t>
      </w:r>
      <w:r w:rsidRPr="00554F90">
        <w:rPr>
          <w:lang w:val="ru-RU"/>
        </w:rPr>
        <w:t xml:space="preserve"> </w:t>
      </w:r>
      <w:r>
        <w:rPr>
          <w:lang w:val="ru-RU"/>
        </w:rPr>
        <w:t xml:space="preserve">документ описывает </w:t>
      </w:r>
      <w:r w:rsidR="000231B8">
        <w:rPr>
          <w:lang w:val="ru-RU"/>
        </w:rPr>
        <w:t xml:space="preserve">модели использования и требования </w:t>
      </w:r>
      <w:r w:rsidR="00487555">
        <w:rPr>
          <w:lang w:val="ru-RU"/>
        </w:rPr>
        <w:t xml:space="preserve">к </w:t>
      </w:r>
      <w:r w:rsidRPr="00554F90">
        <w:rPr>
          <w:lang w:val="ru-RU"/>
        </w:rPr>
        <w:t>проект</w:t>
      </w:r>
      <w:r w:rsidR="00487555">
        <w:rPr>
          <w:lang w:val="ru-RU"/>
        </w:rPr>
        <w:t>у</w:t>
      </w:r>
      <w:r w:rsidRPr="00554F90">
        <w:rPr>
          <w:lang w:val="ru-RU"/>
        </w:rPr>
        <w:t xml:space="preserve"> </w:t>
      </w:r>
      <w:r>
        <w:rPr>
          <w:lang w:val="ru-RU"/>
        </w:rPr>
        <w:t>ПС</w:t>
      </w:r>
      <w:r w:rsidRPr="00554F90">
        <w:rPr>
          <w:lang w:val="ru-RU"/>
        </w:rPr>
        <w:t xml:space="preserve"> </w:t>
      </w:r>
      <w:proofErr w:type="spellStart"/>
      <w:r>
        <w:t>SweetHouse</w:t>
      </w:r>
      <w:proofErr w:type="spellEnd"/>
      <w:r w:rsidRPr="00554F90">
        <w:rPr>
          <w:lang w:val="ru-RU"/>
        </w:rPr>
        <w:t xml:space="preserve">. </w:t>
      </w:r>
      <w:r>
        <w:rPr>
          <w:lang w:val="ru-RU"/>
        </w:rPr>
        <w:t>Целью</w:t>
      </w:r>
      <w:r w:rsidRPr="00554F90">
        <w:rPr>
          <w:lang w:val="ru-RU"/>
        </w:rPr>
        <w:t xml:space="preserve"> этой итерации </w:t>
      </w:r>
      <w:r>
        <w:rPr>
          <w:lang w:val="ru-RU"/>
        </w:rPr>
        <w:t>является определение требований</w:t>
      </w:r>
      <w:r w:rsidRPr="00554F90">
        <w:rPr>
          <w:lang w:val="ru-RU"/>
        </w:rPr>
        <w:t xml:space="preserve"> к системе и разработ</w:t>
      </w:r>
      <w:r>
        <w:rPr>
          <w:lang w:val="ru-RU"/>
        </w:rPr>
        <w:t>ка</w:t>
      </w:r>
      <w:r w:rsidRPr="00554F90">
        <w:rPr>
          <w:lang w:val="ru-RU"/>
        </w:rPr>
        <w:t xml:space="preserve"> план</w:t>
      </w:r>
      <w:r>
        <w:rPr>
          <w:lang w:val="ru-RU"/>
        </w:rPr>
        <w:t>а последующей итерации</w:t>
      </w:r>
      <w:r w:rsidRPr="00554F90">
        <w:rPr>
          <w:lang w:val="ru-RU"/>
        </w:rPr>
        <w:t xml:space="preserve"> для выполнения проекта. </w:t>
      </w:r>
      <w:r>
        <w:rPr>
          <w:lang w:val="ru-RU"/>
        </w:rPr>
        <w:t>В первой</w:t>
      </w:r>
      <w:r w:rsidRPr="00554F90">
        <w:rPr>
          <w:lang w:val="ru-RU"/>
        </w:rPr>
        <w:t xml:space="preserve"> итераци</w:t>
      </w:r>
      <w:r>
        <w:rPr>
          <w:lang w:val="ru-RU"/>
        </w:rPr>
        <w:t>и</w:t>
      </w:r>
      <w:r w:rsidRPr="00554F90">
        <w:rPr>
          <w:lang w:val="ru-RU"/>
        </w:rPr>
        <w:t xml:space="preserve"> </w:t>
      </w:r>
      <w:r>
        <w:rPr>
          <w:lang w:val="ru-RU"/>
        </w:rPr>
        <w:t>проводится</w:t>
      </w:r>
      <w:r w:rsidRPr="00554F90">
        <w:rPr>
          <w:lang w:val="ru-RU"/>
        </w:rPr>
        <w:t xml:space="preserve"> </w:t>
      </w:r>
      <w:r>
        <w:rPr>
          <w:lang w:val="ru-RU"/>
        </w:rPr>
        <w:t>анализ</w:t>
      </w:r>
      <w:r w:rsidRPr="00554F90">
        <w:rPr>
          <w:lang w:val="ru-RU"/>
        </w:rPr>
        <w:t xml:space="preserve"> </w:t>
      </w:r>
      <w:r>
        <w:rPr>
          <w:lang w:val="ru-RU"/>
        </w:rPr>
        <w:t>требований</w:t>
      </w:r>
      <w:r w:rsidRPr="00554F90">
        <w:rPr>
          <w:lang w:val="ru-RU"/>
        </w:rPr>
        <w:t xml:space="preserve"> для системы</w:t>
      </w:r>
      <w:r>
        <w:rPr>
          <w:lang w:val="ru-RU"/>
        </w:rPr>
        <w:t>, на основании которых будет проводится дальнейшая разработка проекта.</w:t>
      </w:r>
    </w:p>
    <w:p w:rsidR="000329CE" w:rsidRDefault="00DE7595">
      <w:pPr>
        <w:pStyle w:val="2"/>
      </w:pPr>
      <w:bookmarkStart w:id="3" w:name="_Toc509450296"/>
      <w:r>
        <w:rPr>
          <w:lang w:val="ru-RU"/>
        </w:rPr>
        <w:t>Область</w:t>
      </w:r>
      <w:bookmarkEnd w:id="3"/>
    </w:p>
    <w:p w:rsidR="007723F4" w:rsidRPr="002323A0" w:rsidRDefault="007723F4" w:rsidP="007723F4">
      <w:pPr>
        <w:ind w:left="720" w:firstLine="720"/>
        <w:rPr>
          <w:lang w:val="ru-RU"/>
        </w:rPr>
      </w:pPr>
      <w:r>
        <w:rPr>
          <w:lang w:val="ru-RU"/>
        </w:rPr>
        <w:t xml:space="preserve">Настоящий документ описывает модели использования и требования </w:t>
      </w:r>
      <w:r w:rsidRPr="006C6637">
        <w:rPr>
          <w:lang w:val="ru-RU"/>
        </w:rPr>
        <w:t>проекта</w:t>
      </w:r>
      <w:r>
        <w:rPr>
          <w:lang w:val="ru-RU"/>
        </w:rPr>
        <w:t xml:space="preserve"> ПС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SUBJECT 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SweetHouse</w:t>
      </w:r>
      <w:proofErr w:type="spellEnd"/>
      <w:r w:rsidRPr="006C6637">
        <w:rPr>
          <w:lang w:val="ru-RU"/>
        </w:rPr>
        <w:fldChar w:fldCharType="end"/>
      </w:r>
      <w:r w:rsidRPr="006C6637">
        <w:rPr>
          <w:lang w:val="ru-RU"/>
        </w:rPr>
        <w:t xml:space="preserve">, разрабатываемого компанией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DOCPROPERTY  Company  \* MERGEFORMAT </w:instrText>
      </w:r>
      <w:r w:rsidRPr="006C6637">
        <w:rPr>
          <w:lang w:val="ru-RU"/>
        </w:rPr>
        <w:fldChar w:fldCharType="separate"/>
      </w:r>
      <w:proofErr w:type="spellStart"/>
      <w:r w:rsidRPr="006C6637">
        <w:rPr>
          <w:lang w:val="ru-RU"/>
        </w:rPr>
        <w:t>BuildDev</w:t>
      </w:r>
      <w:proofErr w:type="spellEnd"/>
      <w:r w:rsidRPr="006C6637">
        <w:rPr>
          <w:lang w:val="ru-RU"/>
        </w:rPr>
        <w:fldChar w:fldCharType="end"/>
      </w:r>
      <w:r>
        <w:rPr>
          <w:lang w:val="ru-RU"/>
        </w:rPr>
        <w:t>. Данный документ предназначен для руководителя проектом и команды разработчиков, а также заказчику проекта.</w:t>
      </w:r>
    </w:p>
    <w:p w:rsidR="000329CE" w:rsidRDefault="00DA6624" w:rsidP="007A2C94">
      <w:pPr>
        <w:pStyle w:val="2"/>
        <w:rPr>
          <w:lang w:val="ru-RU"/>
        </w:rPr>
      </w:pPr>
      <w:bookmarkStart w:id="4" w:name="_Toc509450297"/>
      <w:r>
        <w:rPr>
          <w:lang w:val="ru-RU"/>
        </w:rPr>
        <w:t>Определения и сокращения</w:t>
      </w:r>
      <w:bookmarkEnd w:id="4"/>
    </w:p>
    <w:p w:rsidR="007A2C94" w:rsidRPr="007A2C94" w:rsidRDefault="007A2C94" w:rsidP="005473A9">
      <w:pPr>
        <w:ind w:left="720" w:firstLine="720"/>
        <w:rPr>
          <w:lang w:val="ru-RU"/>
        </w:rPr>
      </w:pPr>
      <w:r>
        <w:rPr>
          <w:lang w:val="ru-RU"/>
        </w:rPr>
        <w:t>Смотреть глоссарий</w:t>
      </w:r>
      <w:r w:rsidR="005473A9">
        <w:rPr>
          <w:lang w:val="ru-RU"/>
        </w:rPr>
        <w:t>.</w:t>
      </w:r>
    </w:p>
    <w:p w:rsidR="000329CE" w:rsidRDefault="008614B6">
      <w:pPr>
        <w:pStyle w:val="2"/>
      </w:pPr>
      <w:bookmarkStart w:id="5" w:name="_Toc509450298"/>
      <w:r>
        <w:rPr>
          <w:lang w:val="ru-RU"/>
        </w:rPr>
        <w:t>Ссылки</w:t>
      </w:r>
      <w:bookmarkEnd w:id="5"/>
    </w:p>
    <w:p w:rsidR="004966B8" w:rsidRDefault="00F504EE" w:rsidP="005473A9">
      <w:pPr>
        <w:ind w:left="720" w:firstLine="720"/>
        <w:rPr>
          <w:lang w:val="ru-RU"/>
        </w:rPr>
      </w:pPr>
      <w:r>
        <w:rPr>
          <w:lang w:val="ru-RU"/>
        </w:rPr>
        <w:t>Видение</w:t>
      </w:r>
      <w:r w:rsidR="004966B8">
        <w:rPr>
          <w:lang w:val="ru-RU"/>
        </w:rPr>
        <w:t xml:space="preserve">, </w:t>
      </w:r>
      <w:r w:rsidR="00E226CE">
        <w:rPr>
          <w:lang w:val="ru-RU"/>
        </w:rPr>
        <w:t>21</w:t>
      </w:r>
      <w:r w:rsidR="004966B8">
        <w:rPr>
          <w:lang w:val="ru-RU"/>
        </w:rPr>
        <w:t xml:space="preserve"> марта 2018</w:t>
      </w:r>
    </w:p>
    <w:p w:rsidR="000329CE" w:rsidRDefault="00664C0A">
      <w:pPr>
        <w:pStyle w:val="1"/>
      </w:pPr>
      <w:bookmarkStart w:id="6" w:name="_Toc509450299"/>
      <w:r>
        <w:rPr>
          <w:lang w:val="ru-RU"/>
        </w:rPr>
        <w:t>Общее описание</w:t>
      </w:r>
      <w:bookmarkEnd w:id="6"/>
    </w:p>
    <w:p w:rsidR="000329CE" w:rsidRDefault="00F16BAA" w:rsidP="000F397F">
      <w:pPr>
        <w:pStyle w:val="2"/>
        <w:rPr>
          <w:lang w:val="ru-RU"/>
        </w:rPr>
      </w:pPr>
      <w:bookmarkStart w:id="7" w:name="_Toc509450300"/>
      <w:r w:rsidRPr="00F16BAA">
        <w:rPr>
          <w:lang w:val="ru-RU"/>
        </w:rPr>
        <w:t>Обзор модели использования</w:t>
      </w:r>
      <w:bookmarkEnd w:id="7"/>
    </w:p>
    <w:p w:rsidR="000F397F" w:rsidRDefault="000F397F" w:rsidP="000F397F">
      <w:pPr>
        <w:ind w:left="720"/>
      </w:pPr>
      <w:r>
        <w:rPr>
          <w:lang w:val="ru-RU"/>
        </w:rPr>
        <w:t>Список действующих лиц</w:t>
      </w:r>
      <w:r>
        <w:t>: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0F397F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b/>
                <w:lang w:val="ru-RU"/>
              </w:rPr>
            </w:pPr>
            <w:r w:rsidRPr="000F397F">
              <w:rPr>
                <w:b/>
                <w:lang w:val="ru-RU"/>
              </w:rPr>
              <w:t>Название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b/>
                <w:lang w:val="ru-RU"/>
              </w:rPr>
            </w:pPr>
            <w:r w:rsidRPr="000F397F">
              <w:rPr>
                <w:b/>
                <w:lang w:val="ru-RU"/>
              </w:rPr>
              <w:t>Описание</w:t>
            </w:r>
          </w:p>
        </w:tc>
      </w:tr>
      <w:tr w:rsidR="000F397F" w:rsidRPr="000F397F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Производит организацию и контроль процесса строительства коттеджа</w:t>
            </w:r>
          </w:p>
        </w:tc>
      </w:tr>
      <w:tr w:rsidR="000F397F" w:rsidRPr="000F397F" w:rsidTr="000F397F"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4675" w:type="dxa"/>
          </w:tcPr>
          <w:p w:rsidR="000F397F" w:rsidRPr="000F397F" w:rsidRDefault="000F397F" w:rsidP="000F397F">
            <w:pPr>
              <w:rPr>
                <w:lang w:val="ru-RU"/>
              </w:rPr>
            </w:pPr>
            <w:r>
              <w:rPr>
                <w:lang w:val="ru-RU"/>
              </w:rPr>
              <w:t>Лицо, заказывающее строительство коттеджа</w:t>
            </w:r>
          </w:p>
        </w:tc>
      </w:tr>
    </w:tbl>
    <w:p w:rsidR="000F397F" w:rsidRDefault="000F397F" w:rsidP="000F397F">
      <w:pPr>
        <w:ind w:left="720"/>
        <w:rPr>
          <w:lang w:val="ru-RU"/>
        </w:rPr>
      </w:pPr>
    </w:p>
    <w:p w:rsidR="00C7392F" w:rsidRDefault="00C7392F" w:rsidP="00581FBC">
      <w:pPr>
        <w:pStyle w:val="3"/>
        <w:rPr>
          <w:b/>
          <w:i w:val="0"/>
        </w:rPr>
      </w:pPr>
      <w:bookmarkStart w:id="8" w:name="_Toc509450301"/>
      <w:r>
        <w:rPr>
          <w:i w:val="0"/>
          <w:lang w:val="ru-RU"/>
        </w:rPr>
        <w:t>Контроль работников строительства</w:t>
      </w:r>
      <w:bookmarkEnd w:id="8"/>
    </w:p>
    <w:p w:rsidR="00581FBC" w:rsidRDefault="007C1702" w:rsidP="002B4423">
      <w:pPr>
        <w:ind w:left="720" w:firstLine="720"/>
        <w:rPr>
          <w:lang w:val="ru-RU"/>
        </w:rPr>
      </w:pPr>
      <w:r>
        <w:rPr>
          <w:lang w:val="ru-RU"/>
        </w:rPr>
        <w:t>Э</w:t>
      </w:r>
      <w:r w:rsidR="00581FBC" w:rsidRPr="00581FBC">
        <w:rPr>
          <w:lang w:val="ru-RU"/>
        </w:rPr>
        <w:t>т</w:t>
      </w:r>
      <w:r w:rsidR="00A85F8E">
        <w:rPr>
          <w:lang w:val="ru-RU"/>
        </w:rPr>
        <w:t>и</w:t>
      </w:r>
      <w:r w:rsidR="00581FBC" w:rsidRPr="00581FBC">
        <w:rPr>
          <w:lang w:val="ru-RU"/>
        </w:rPr>
        <w:t xml:space="preserve"> пример</w:t>
      </w:r>
      <w:r w:rsidR="00317F63">
        <w:rPr>
          <w:lang w:val="ru-RU"/>
        </w:rPr>
        <w:t>ы</w:t>
      </w:r>
      <w:r w:rsidR="00581FBC" w:rsidRPr="00581FBC">
        <w:rPr>
          <w:lang w:val="ru-RU"/>
        </w:rPr>
        <w:t xml:space="preserve"> использования име</w:t>
      </w:r>
      <w:r w:rsidR="00DC211E">
        <w:rPr>
          <w:lang w:val="ru-RU"/>
        </w:rPr>
        <w:t>ю</w:t>
      </w:r>
      <w:r w:rsidR="00581FBC" w:rsidRPr="00581FBC">
        <w:rPr>
          <w:lang w:val="ru-RU"/>
        </w:rPr>
        <w:t>т место</w:t>
      </w:r>
      <w:r w:rsidR="00581FBC">
        <w:rPr>
          <w:lang w:val="ru-RU"/>
        </w:rPr>
        <w:t>, когда менеджеру необходимо просмотреть, добавить, удалить нового работника или изменить информацию о существующем.</w:t>
      </w:r>
    </w:p>
    <w:p w:rsidR="00581FBC" w:rsidRDefault="00581FBC" w:rsidP="00581FBC">
      <w:pPr>
        <w:ind w:left="720"/>
        <w:rPr>
          <w:lang w:val="ru-RU"/>
        </w:rPr>
      </w:pPr>
    </w:p>
    <w:p w:rsidR="00581FBC" w:rsidRPr="002B4423" w:rsidRDefault="007615E9" w:rsidP="002B4423">
      <w:pPr>
        <w:ind w:left="720" w:firstLine="720"/>
      </w:pPr>
      <w:r>
        <w:rPr>
          <w:lang w:val="ru-RU"/>
        </w:rPr>
        <w:t>Модел</w:t>
      </w:r>
      <w:r w:rsidR="00C7604B">
        <w:rPr>
          <w:lang w:val="ru-RU"/>
        </w:rPr>
        <w:t>и</w:t>
      </w:r>
      <w:r w:rsidR="002B4423">
        <w:t>:</w:t>
      </w:r>
    </w:p>
    <w:p w:rsidR="00C7604B" w:rsidRPr="00C7604B" w:rsidRDefault="00B9458D" w:rsidP="00C7604B">
      <w:pPr>
        <w:pStyle w:val="af1"/>
        <w:numPr>
          <w:ilvl w:val="0"/>
          <w:numId w:val="24"/>
        </w:numPr>
      </w:pPr>
      <w:r>
        <w:rPr>
          <w:lang w:val="ru-RU"/>
        </w:rPr>
        <w:t>Добавление</w:t>
      </w:r>
      <w:r w:rsidR="00C7604B" w:rsidRPr="00C7604B">
        <w:t xml:space="preserve"> </w:t>
      </w:r>
      <w:r w:rsidR="00C7604B">
        <w:rPr>
          <w:lang w:val="ru-RU"/>
        </w:rPr>
        <w:t>нового работника</w:t>
      </w:r>
    </w:p>
    <w:p w:rsidR="00581FBC" w:rsidRPr="00C7604B" w:rsidRDefault="00581FBC" w:rsidP="00C7604B">
      <w:pPr>
        <w:pStyle w:val="af1"/>
        <w:numPr>
          <w:ilvl w:val="1"/>
          <w:numId w:val="24"/>
        </w:numPr>
      </w:pPr>
      <w:r>
        <w:rPr>
          <w:lang w:val="ru-RU"/>
        </w:rPr>
        <w:t>Менеджер открывает список работников</w:t>
      </w:r>
    </w:p>
    <w:p w:rsidR="00DA6624" w:rsidRDefault="00C7604B" w:rsidP="00DA6624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Менеджер нажимает кнопку</w:t>
      </w:r>
      <w:r w:rsidRPr="00DA6624">
        <w:rPr>
          <w:lang w:val="ru-RU"/>
        </w:rPr>
        <w:t xml:space="preserve"> “</w:t>
      </w:r>
      <w:r w:rsidR="00DA6624">
        <w:rPr>
          <w:lang w:val="ru-RU"/>
        </w:rPr>
        <w:t>Добавить работника</w:t>
      </w:r>
      <w:r w:rsidR="00DA6624" w:rsidRPr="00DA6624">
        <w:rPr>
          <w:lang w:val="ru-RU"/>
        </w:rPr>
        <w:t xml:space="preserve">”. </w:t>
      </w:r>
      <w:r w:rsidR="00DA6624">
        <w:rPr>
          <w:lang w:val="ru-RU"/>
        </w:rPr>
        <w:t>Открывается форма добавления нового работника</w:t>
      </w:r>
    </w:p>
    <w:p w:rsidR="00DA6624" w:rsidRDefault="00DA6624" w:rsidP="00350AB9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Менеджер заполняет форму и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Добавить</w:t>
      </w:r>
      <w:r w:rsidRPr="00DA6624">
        <w:rPr>
          <w:lang w:val="ru-RU"/>
        </w:rPr>
        <w:t xml:space="preserve">”. </w:t>
      </w:r>
      <w:r>
        <w:rPr>
          <w:lang w:val="ru-RU"/>
        </w:rPr>
        <w:t>ПС</w:t>
      </w:r>
      <w:r w:rsidR="001932CA">
        <w:rPr>
          <w:lang w:val="ru-RU"/>
        </w:rPr>
        <w:t xml:space="preserve"> сохраняет нового работника в список работников. ПС открывает карточку добавленного работника.</w:t>
      </w:r>
    </w:p>
    <w:p w:rsidR="000A203E" w:rsidRDefault="000A203E" w:rsidP="000A203E">
      <w:pPr>
        <w:pStyle w:val="af1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Просмотр существующего работника</w:t>
      </w:r>
    </w:p>
    <w:p w:rsidR="000A203E" w:rsidRPr="00C7604B" w:rsidRDefault="000A203E" w:rsidP="000A203E">
      <w:pPr>
        <w:pStyle w:val="af1"/>
        <w:numPr>
          <w:ilvl w:val="1"/>
          <w:numId w:val="24"/>
        </w:numPr>
      </w:pPr>
      <w:r>
        <w:rPr>
          <w:lang w:val="ru-RU"/>
        </w:rPr>
        <w:t>Менеджер открывает список работников</w:t>
      </w:r>
    </w:p>
    <w:p w:rsidR="000A203E" w:rsidRPr="003D4944" w:rsidRDefault="000A203E" w:rsidP="003D4944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Ищет и открывает в работника из списка. ПС открывает карточку работника.</w:t>
      </w:r>
    </w:p>
    <w:p w:rsidR="00581FBC" w:rsidRDefault="003F6AD7" w:rsidP="00581FBC">
      <w:pPr>
        <w:pStyle w:val="af1"/>
        <w:numPr>
          <w:ilvl w:val="0"/>
          <w:numId w:val="24"/>
        </w:numPr>
      </w:pPr>
      <w:r>
        <w:rPr>
          <w:lang w:val="ru-RU"/>
        </w:rPr>
        <w:t>Изменение информации существующего работника</w:t>
      </w:r>
    </w:p>
    <w:p w:rsidR="00A85F8E" w:rsidRPr="00C7604B" w:rsidRDefault="00A85F8E" w:rsidP="00A85F8E">
      <w:pPr>
        <w:pStyle w:val="af1"/>
        <w:numPr>
          <w:ilvl w:val="1"/>
          <w:numId w:val="24"/>
        </w:numPr>
      </w:pPr>
      <w:r>
        <w:rPr>
          <w:lang w:val="ru-RU"/>
        </w:rPr>
        <w:t>Менеджер открывает список работников</w:t>
      </w:r>
    </w:p>
    <w:p w:rsidR="00635C19" w:rsidRDefault="00635C19" w:rsidP="00635C19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Ищет и открывает в работника из списка. ПС открывает карточку работника.</w:t>
      </w:r>
    </w:p>
    <w:p w:rsidR="00635C19" w:rsidRDefault="00635C19" w:rsidP="00635C19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Менеджер изменяет поля в карточке работника и нажимает кнопку </w:t>
      </w:r>
      <w:r w:rsidRPr="00635C19">
        <w:rPr>
          <w:lang w:val="ru-RU"/>
        </w:rPr>
        <w:t>“</w:t>
      </w:r>
      <w:r>
        <w:rPr>
          <w:lang w:val="ru-RU"/>
        </w:rPr>
        <w:t>Сохранить</w:t>
      </w:r>
      <w:r w:rsidRPr="00635C19">
        <w:rPr>
          <w:lang w:val="ru-RU"/>
        </w:rPr>
        <w:t xml:space="preserve">”. </w:t>
      </w:r>
      <w:r>
        <w:rPr>
          <w:lang w:val="ru-RU"/>
        </w:rPr>
        <w:t xml:space="preserve">ПС требует подтверждения действия. </w:t>
      </w:r>
    </w:p>
    <w:p w:rsidR="000A203E" w:rsidRDefault="00635C19" w:rsidP="000A203E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Менеджер подтверждает или отклоняет действия. ПС обновляет информацию работника в случае подтверждения</w:t>
      </w:r>
    </w:p>
    <w:p w:rsidR="00635C19" w:rsidRDefault="000C2BA6" w:rsidP="000A203E">
      <w:pPr>
        <w:pStyle w:val="af1"/>
        <w:numPr>
          <w:ilvl w:val="0"/>
          <w:numId w:val="24"/>
        </w:numPr>
        <w:rPr>
          <w:lang w:val="ru-RU"/>
        </w:rPr>
      </w:pPr>
      <w:r>
        <w:rPr>
          <w:lang w:val="ru-RU"/>
        </w:rPr>
        <w:t>Удаление существующего работника</w:t>
      </w:r>
    </w:p>
    <w:p w:rsidR="00627751" w:rsidRPr="00C7604B" w:rsidRDefault="00627751" w:rsidP="00627751">
      <w:pPr>
        <w:pStyle w:val="af1"/>
        <w:numPr>
          <w:ilvl w:val="1"/>
          <w:numId w:val="24"/>
        </w:numPr>
      </w:pPr>
      <w:r>
        <w:rPr>
          <w:lang w:val="ru-RU"/>
        </w:rPr>
        <w:t>Менеджер открывает список работников</w:t>
      </w:r>
    </w:p>
    <w:p w:rsidR="00627751" w:rsidRDefault="00627751" w:rsidP="00627751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>Ищет и открывает в работника из списка. ПС открывает карточку работника.</w:t>
      </w:r>
    </w:p>
    <w:p w:rsidR="0077109B" w:rsidRDefault="0090441F" w:rsidP="0077109B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Менеджер нажимает кнопку </w:t>
      </w:r>
      <w:r w:rsidRPr="0077109B">
        <w:rPr>
          <w:lang w:val="ru-RU"/>
        </w:rPr>
        <w:t>“</w:t>
      </w:r>
      <w:r>
        <w:rPr>
          <w:lang w:val="ru-RU"/>
        </w:rPr>
        <w:t>Удалить</w:t>
      </w:r>
      <w:r w:rsidRPr="0077109B">
        <w:rPr>
          <w:lang w:val="ru-RU"/>
        </w:rPr>
        <w:t>”</w:t>
      </w:r>
      <w:r w:rsidR="0077109B" w:rsidRPr="0077109B">
        <w:rPr>
          <w:lang w:val="ru-RU"/>
        </w:rPr>
        <w:t xml:space="preserve"> </w:t>
      </w:r>
      <w:r w:rsidR="0077109B">
        <w:rPr>
          <w:lang w:val="ru-RU"/>
        </w:rPr>
        <w:t xml:space="preserve">ПС требует подтверждения действия. </w:t>
      </w:r>
    </w:p>
    <w:p w:rsidR="00627751" w:rsidRPr="003C78F6" w:rsidRDefault="0077109B" w:rsidP="003C78F6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Менеджер подтверждает или отклоняет действия. ПС </w:t>
      </w:r>
      <w:r w:rsidR="00593694">
        <w:rPr>
          <w:lang w:val="ru-RU"/>
        </w:rPr>
        <w:t xml:space="preserve">удаляет </w:t>
      </w:r>
      <w:r>
        <w:rPr>
          <w:lang w:val="ru-RU"/>
        </w:rPr>
        <w:t>работника в случае подтверждения</w:t>
      </w:r>
      <w:r w:rsidR="00593694">
        <w:rPr>
          <w:lang w:val="ru-RU"/>
        </w:rPr>
        <w:t>.</w:t>
      </w:r>
    </w:p>
    <w:p w:rsidR="003D4944" w:rsidRDefault="00B26D10" w:rsidP="003D4944">
      <w:pPr>
        <w:pStyle w:val="3"/>
        <w:rPr>
          <w:i w:val="0"/>
          <w:lang w:val="ru-RU"/>
        </w:rPr>
      </w:pPr>
      <w:bookmarkStart w:id="9" w:name="_Toc509450302"/>
      <w:r>
        <w:rPr>
          <w:i w:val="0"/>
          <w:lang w:val="ru-RU"/>
        </w:rPr>
        <w:t>Управление проектами строительства</w:t>
      </w:r>
      <w:bookmarkEnd w:id="9"/>
    </w:p>
    <w:p w:rsidR="002B4423" w:rsidRDefault="002B4423" w:rsidP="002B4423">
      <w:pPr>
        <w:ind w:left="720" w:firstLine="720"/>
        <w:rPr>
          <w:lang w:val="ru-RU"/>
        </w:rPr>
      </w:pPr>
      <w:r>
        <w:rPr>
          <w:lang w:val="ru-RU"/>
        </w:rPr>
        <w:t>Э</w:t>
      </w:r>
      <w:r w:rsidRPr="00581FBC">
        <w:rPr>
          <w:lang w:val="ru-RU"/>
        </w:rPr>
        <w:t>т</w:t>
      </w:r>
      <w:r>
        <w:rPr>
          <w:lang w:val="ru-RU"/>
        </w:rPr>
        <w:t>и</w:t>
      </w:r>
      <w:r w:rsidRPr="00581FBC">
        <w:rPr>
          <w:lang w:val="ru-RU"/>
        </w:rPr>
        <w:t xml:space="preserve"> пример</w:t>
      </w:r>
      <w:r>
        <w:rPr>
          <w:lang w:val="ru-RU"/>
        </w:rPr>
        <w:t>ы</w:t>
      </w:r>
      <w:r w:rsidRPr="00581FBC">
        <w:rPr>
          <w:lang w:val="ru-RU"/>
        </w:rPr>
        <w:t xml:space="preserve"> использования име</w:t>
      </w:r>
      <w:r>
        <w:rPr>
          <w:lang w:val="ru-RU"/>
        </w:rPr>
        <w:t>ю</w:t>
      </w:r>
      <w:r w:rsidRPr="00581FBC">
        <w:rPr>
          <w:lang w:val="ru-RU"/>
        </w:rPr>
        <w:t>т место</w:t>
      </w:r>
      <w:r>
        <w:rPr>
          <w:lang w:val="ru-RU"/>
        </w:rPr>
        <w:t xml:space="preserve">, когда менеджеру </w:t>
      </w:r>
      <w:r>
        <w:rPr>
          <w:lang w:val="ru-RU"/>
        </w:rPr>
        <w:t xml:space="preserve">вместе с клиентом </w:t>
      </w:r>
      <w:r>
        <w:rPr>
          <w:lang w:val="ru-RU"/>
        </w:rPr>
        <w:t xml:space="preserve">необходимо </w:t>
      </w:r>
      <w:r>
        <w:rPr>
          <w:lang w:val="ru-RU"/>
        </w:rPr>
        <w:t>создать, изменить, удалить проект строительства.</w:t>
      </w:r>
    </w:p>
    <w:p w:rsidR="002B4423" w:rsidRDefault="002B4423" w:rsidP="002B4423">
      <w:pPr>
        <w:ind w:left="720" w:firstLine="720"/>
        <w:rPr>
          <w:lang w:val="ru-RU"/>
        </w:rPr>
      </w:pPr>
    </w:p>
    <w:p w:rsidR="006E52F9" w:rsidRDefault="002B4423" w:rsidP="006E52F9">
      <w:pPr>
        <w:ind w:left="720" w:firstLine="720"/>
      </w:pPr>
      <w:r>
        <w:rPr>
          <w:lang w:val="ru-RU"/>
        </w:rPr>
        <w:t>Модели</w:t>
      </w:r>
      <w:r w:rsidR="006E52F9">
        <w:t>:</w:t>
      </w:r>
    </w:p>
    <w:p w:rsidR="006E52F9" w:rsidRPr="00C71EA5" w:rsidRDefault="006E52F9" w:rsidP="006E52F9">
      <w:pPr>
        <w:pStyle w:val="af1"/>
        <w:numPr>
          <w:ilvl w:val="0"/>
          <w:numId w:val="26"/>
        </w:numPr>
      </w:pPr>
      <w:r>
        <w:rPr>
          <w:lang w:val="ru-RU"/>
        </w:rPr>
        <w:t>Создание нового проекта</w:t>
      </w:r>
    </w:p>
    <w:p w:rsidR="00C71EA5" w:rsidRPr="001C42BC" w:rsidRDefault="00C71EA5" w:rsidP="00C71EA5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Создать проект</w:t>
      </w:r>
      <w:r w:rsidRPr="00DA6624">
        <w:rPr>
          <w:lang w:val="ru-RU"/>
        </w:rPr>
        <w:t xml:space="preserve">”. </w:t>
      </w:r>
      <w:r>
        <w:rPr>
          <w:lang w:val="ru-RU"/>
        </w:rPr>
        <w:t>Открывается форма выбора Типовых проектов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вместе с клиентом выбирает типовой проект и заполняет сопутствующую информацию (Название проекта, адрес участка) и нажимает кнопку </w:t>
      </w:r>
      <w:r w:rsidRPr="001E7789">
        <w:rPr>
          <w:lang w:val="ru-RU"/>
        </w:rPr>
        <w:t>“</w:t>
      </w:r>
      <w:r>
        <w:rPr>
          <w:lang w:val="ru-RU"/>
        </w:rPr>
        <w:t>Далее</w:t>
      </w:r>
      <w:r w:rsidRPr="001E7789">
        <w:rPr>
          <w:lang w:val="ru-RU"/>
        </w:rPr>
        <w:t xml:space="preserve">”. </w:t>
      </w:r>
      <w:r>
        <w:rPr>
          <w:lang w:val="ru-RU"/>
        </w:rPr>
        <w:t>Открывается форма контактной информации о клиенте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вместе с клиентом заполняет форму и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Далее</w:t>
      </w:r>
      <w:r w:rsidRPr="00DA6624">
        <w:rPr>
          <w:lang w:val="ru-RU"/>
        </w:rPr>
        <w:t>”</w:t>
      </w:r>
      <w:r w:rsidRPr="00B65D81">
        <w:rPr>
          <w:lang w:val="ru-RU"/>
        </w:rPr>
        <w:t xml:space="preserve">. </w:t>
      </w:r>
      <w:r>
        <w:rPr>
          <w:lang w:val="ru-RU"/>
        </w:rPr>
        <w:t>Открывается форма этапов строительства</w:t>
      </w:r>
    </w:p>
    <w:p w:rsidR="00C71EA5" w:rsidRDefault="00C71EA5" w:rsidP="00C71E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по желанию клиента может убрать из плана некоторые этапы строительства. Также клиент должен выбрать материалы для строительства. Менеджер нажимает кнопку</w:t>
      </w:r>
      <w:r w:rsidRPr="00DA6624">
        <w:rPr>
          <w:lang w:val="ru-RU"/>
        </w:rPr>
        <w:t xml:space="preserve"> “</w:t>
      </w:r>
      <w:r>
        <w:rPr>
          <w:lang w:val="ru-RU"/>
        </w:rPr>
        <w:t>Далее</w:t>
      </w:r>
      <w:r w:rsidRPr="00DA6624">
        <w:rPr>
          <w:lang w:val="ru-RU"/>
        </w:rPr>
        <w:t>”</w:t>
      </w:r>
      <w:r w:rsidRPr="00B65D81">
        <w:rPr>
          <w:lang w:val="ru-RU"/>
        </w:rPr>
        <w:t>.</w:t>
      </w:r>
      <w:r>
        <w:rPr>
          <w:lang w:val="ru-RU"/>
        </w:rPr>
        <w:t xml:space="preserve"> Открывается карточка проекта с информацией о нем (Название, адрес, размер дома, количество этажей, стоимость, список материалов).</w:t>
      </w:r>
    </w:p>
    <w:p w:rsidR="00C71EA5" w:rsidRPr="00C71EA5" w:rsidRDefault="00C71EA5" w:rsidP="00C71EA5">
      <w:pPr>
        <w:pStyle w:val="af1"/>
        <w:ind w:left="2160"/>
        <w:rPr>
          <w:lang w:val="ru-RU"/>
        </w:rPr>
      </w:pPr>
    </w:p>
    <w:p w:rsidR="00C71EA5" w:rsidRPr="00CF36C0" w:rsidRDefault="00CF36C0" w:rsidP="006E52F9">
      <w:pPr>
        <w:pStyle w:val="af1"/>
        <w:numPr>
          <w:ilvl w:val="0"/>
          <w:numId w:val="26"/>
        </w:numPr>
      </w:pPr>
      <w:r>
        <w:rPr>
          <w:lang w:val="ru-RU"/>
        </w:rPr>
        <w:t>Начало строительства</w:t>
      </w:r>
    </w:p>
    <w:p w:rsidR="00CF36C0" w:rsidRPr="001C42BC" w:rsidRDefault="00CF36C0" w:rsidP="00CF36C0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</w:p>
    <w:p w:rsidR="00CF36C0" w:rsidRPr="00CF36C0" w:rsidRDefault="00CF36C0" w:rsidP="00CF36C0">
      <w:pPr>
        <w:pStyle w:val="af1"/>
        <w:numPr>
          <w:ilvl w:val="1"/>
          <w:numId w:val="26"/>
        </w:numPr>
      </w:pPr>
      <w:r>
        <w:rPr>
          <w:lang w:val="ru-RU"/>
        </w:rPr>
        <w:t>Менеджер выбирает необходимый проект</w:t>
      </w:r>
    </w:p>
    <w:p w:rsidR="00CF36C0" w:rsidRDefault="00CF36C0" w:rsidP="00CF36C0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нажимает кнопку </w:t>
      </w:r>
      <w:r w:rsidRPr="00CF36C0">
        <w:rPr>
          <w:lang w:val="ru-RU"/>
        </w:rPr>
        <w:t>“</w:t>
      </w:r>
      <w:r>
        <w:rPr>
          <w:lang w:val="ru-RU"/>
        </w:rPr>
        <w:t>Назначить рабочих</w:t>
      </w:r>
      <w:r w:rsidRPr="00CF36C0">
        <w:rPr>
          <w:lang w:val="ru-RU"/>
        </w:rPr>
        <w:t xml:space="preserve">”. </w:t>
      </w:r>
      <w:r>
        <w:rPr>
          <w:lang w:val="ru-RU"/>
        </w:rPr>
        <w:t>Открывается список специальностей необходимых для строительства</w:t>
      </w:r>
    </w:p>
    <w:p w:rsidR="000A2566" w:rsidRDefault="00CF36C0" w:rsidP="00CF36C0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выбирает из ниспадающих списков рабочих для каждой специальности. В одном проекте один и тот же рабочий может занимать несколько </w:t>
      </w:r>
      <w:r w:rsidR="000A2566">
        <w:rPr>
          <w:lang w:val="ru-RU"/>
        </w:rPr>
        <w:t>специальностей</w:t>
      </w:r>
      <w:r>
        <w:rPr>
          <w:lang w:val="ru-RU"/>
        </w:rPr>
        <w:t>.</w:t>
      </w:r>
      <w:r w:rsidR="000A2566">
        <w:rPr>
          <w:lang w:val="ru-RU"/>
        </w:rPr>
        <w:t xml:space="preserve"> ПС предлагает на специальность только тех рабочих, которые имеют соответствующую специальность</w:t>
      </w:r>
      <w:r w:rsidR="00C87D4B">
        <w:rPr>
          <w:lang w:val="ru-RU"/>
        </w:rPr>
        <w:t xml:space="preserve"> и не </w:t>
      </w:r>
      <w:r w:rsidR="007259B7">
        <w:rPr>
          <w:lang w:val="ru-RU"/>
        </w:rPr>
        <w:t>учувствуют</w:t>
      </w:r>
      <w:r w:rsidR="00C87D4B">
        <w:rPr>
          <w:lang w:val="ru-RU"/>
        </w:rPr>
        <w:t xml:space="preserve"> в других проектах</w:t>
      </w:r>
      <w:r w:rsidR="000A2566">
        <w:rPr>
          <w:lang w:val="ru-RU"/>
        </w:rPr>
        <w:t>.</w:t>
      </w:r>
    </w:p>
    <w:p w:rsidR="00016CA5" w:rsidRPr="00016CA5" w:rsidRDefault="000A2566" w:rsidP="00016C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</w:t>
      </w:r>
      <w:r w:rsidR="00564F86">
        <w:rPr>
          <w:lang w:val="ru-RU"/>
        </w:rPr>
        <w:t xml:space="preserve">джер </w:t>
      </w:r>
      <w:r w:rsidR="00016CA5">
        <w:rPr>
          <w:lang w:val="ru-RU"/>
        </w:rPr>
        <w:t xml:space="preserve">нажимает кнопку </w:t>
      </w:r>
      <w:r w:rsidR="00016CA5">
        <w:t>“</w:t>
      </w:r>
      <w:r w:rsidR="00016CA5">
        <w:rPr>
          <w:lang w:val="ru-RU"/>
        </w:rPr>
        <w:t>Назначить</w:t>
      </w:r>
      <w:r w:rsidR="00016CA5">
        <w:t>”</w:t>
      </w:r>
    </w:p>
    <w:p w:rsidR="00016CA5" w:rsidRDefault="000D73C1" w:rsidP="00016CA5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Открывается граф процесса строительства, на котором изображены этапы процесса строительства. </w:t>
      </w:r>
      <w:r w:rsidR="00D1715E">
        <w:rPr>
          <w:lang w:val="ru-RU"/>
        </w:rPr>
        <w:t>Этапы,</w:t>
      </w:r>
      <w:r>
        <w:rPr>
          <w:lang w:val="ru-RU"/>
        </w:rPr>
        <w:t xml:space="preserve"> выполняемые в данный момент выделяются на графе.</w:t>
      </w:r>
    </w:p>
    <w:p w:rsidR="005E3E79" w:rsidRPr="000D73C1" w:rsidRDefault="00A05392" w:rsidP="005E3E79">
      <w:pPr>
        <w:pStyle w:val="af1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Контроль </w:t>
      </w:r>
      <w:r w:rsidR="00D1715E">
        <w:rPr>
          <w:lang w:val="ru-RU"/>
        </w:rPr>
        <w:t>строительства</w:t>
      </w:r>
    </w:p>
    <w:p w:rsidR="005E3E79" w:rsidRPr="001C42BC" w:rsidRDefault="005E3E79" w:rsidP="005E3E79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</w:p>
    <w:p w:rsidR="005E3E79" w:rsidRPr="003A7DDC" w:rsidRDefault="005E3E79" w:rsidP="005E3E79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выбирает необходимый проект</w:t>
      </w:r>
      <w:r w:rsidR="003A7DDC">
        <w:rPr>
          <w:lang w:val="ru-RU"/>
        </w:rPr>
        <w:t>. Открывается карточка строительства.</w:t>
      </w:r>
    </w:p>
    <w:p w:rsidR="005E3E79" w:rsidRDefault="005E3E79" w:rsidP="005E3E79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 xml:space="preserve">Менеджер нажимает </w:t>
      </w:r>
      <w:r w:rsidR="006E1EB6">
        <w:rPr>
          <w:lang w:val="ru-RU"/>
        </w:rPr>
        <w:t>вкладку</w:t>
      </w:r>
      <w:r>
        <w:rPr>
          <w:lang w:val="ru-RU"/>
        </w:rPr>
        <w:t xml:space="preserve"> </w:t>
      </w:r>
      <w:r w:rsidRPr="00CF36C0">
        <w:rPr>
          <w:lang w:val="ru-RU"/>
        </w:rPr>
        <w:t>“</w:t>
      </w:r>
      <w:r w:rsidR="006E6676">
        <w:rPr>
          <w:lang w:val="ru-RU"/>
        </w:rPr>
        <w:t>Этапы</w:t>
      </w:r>
      <w:r w:rsidRPr="00CF36C0">
        <w:rPr>
          <w:lang w:val="ru-RU"/>
        </w:rPr>
        <w:t xml:space="preserve">”. </w:t>
      </w:r>
      <w:r>
        <w:rPr>
          <w:lang w:val="ru-RU"/>
        </w:rPr>
        <w:t xml:space="preserve">Открывается </w:t>
      </w:r>
      <w:r w:rsidR="002775F1">
        <w:rPr>
          <w:lang w:val="ru-RU"/>
        </w:rPr>
        <w:t xml:space="preserve">граф процесса строительства, на котором изображены этапы процесса строительства. </w:t>
      </w:r>
      <w:r w:rsidR="00D1715E">
        <w:rPr>
          <w:lang w:val="ru-RU"/>
        </w:rPr>
        <w:t>Этапы,</w:t>
      </w:r>
      <w:r w:rsidR="002775F1">
        <w:rPr>
          <w:lang w:val="ru-RU"/>
        </w:rPr>
        <w:t xml:space="preserve"> выполняемые в данный момент выделяются на графе.</w:t>
      </w:r>
    </w:p>
    <w:p w:rsidR="005E3E79" w:rsidRDefault="0077521A" w:rsidP="002775F1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может нажать на любой и</w:t>
      </w:r>
      <w:r w:rsidR="00B7095B">
        <w:rPr>
          <w:lang w:val="ru-RU"/>
        </w:rPr>
        <w:t>з</w:t>
      </w:r>
      <w:r>
        <w:rPr>
          <w:lang w:val="ru-RU"/>
        </w:rPr>
        <w:t xml:space="preserve"> этапов строительства. </w:t>
      </w:r>
      <w:r w:rsidR="005750D2">
        <w:rPr>
          <w:lang w:val="ru-RU"/>
        </w:rPr>
        <w:t xml:space="preserve"> ПС откроет </w:t>
      </w:r>
      <w:r w:rsidR="0036770B">
        <w:rPr>
          <w:lang w:val="ru-RU"/>
        </w:rPr>
        <w:t>список характеристик этапа</w:t>
      </w:r>
      <w:r w:rsidR="0036770B" w:rsidRPr="0036770B">
        <w:rPr>
          <w:lang w:val="ru-RU"/>
        </w:rPr>
        <w:t xml:space="preserve"> (</w:t>
      </w:r>
      <w:r w:rsidR="0036770B">
        <w:rPr>
          <w:lang w:val="ru-RU"/>
        </w:rPr>
        <w:t>Название, ответственный, исполнитель, материалы, время выполнения)</w:t>
      </w:r>
      <w:r w:rsidR="002775F1">
        <w:rPr>
          <w:lang w:val="ru-RU"/>
        </w:rPr>
        <w:t xml:space="preserve">. Также в характеристиках этапа есть кнопка </w:t>
      </w:r>
      <w:r w:rsidR="002775F1" w:rsidRPr="002775F1">
        <w:rPr>
          <w:lang w:val="ru-RU"/>
        </w:rPr>
        <w:t>“</w:t>
      </w:r>
      <w:r w:rsidR="002775F1">
        <w:rPr>
          <w:lang w:val="ru-RU"/>
        </w:rPr>
        <w:t>Выполнен</w:t>
      </w:r>
      <w:r w:rsidR="002775F1" w:rsidRPr="002775F1">
        <w:rPr>
          <w:lang w:val="ru-RU"/>
        </w:rPr>
        <w:t>”</w:t>
      </w:r>
      <w:r w:rsidR="002775F1">
        <w:rPr>
          <w:lang w:val="ru-RU"/>
        </w:rPr>
        <w:t>,</w:t>
      </w:r>
      <w:r w:rsidR="002775F1" w:rsidRPr="002775F1">
        <w:rPr>
          <w:lang w:val="ru-RU"/>
        </w:rPr>
        <w:t xml:space="preserve"> </w:t>
      </w:r>
      <w:r w:rsidR="002775F1">
        <w:rPr>
          <w:lang w:val="ru-RU"/>
        </w:rPr>
        <w:t>нажав на которую ПС отмети</w:t>
      </w:r>
      <w:r w:rsidR="00CB7F99">
        <w:rPr>
          <w:lang w:val="ru-RU"/>
        </w:rPr>
        <w:t>т</w:t>
      </w:r>
      <w:r w:rsidR="002775F1">
        <w:rPr>
          <w:lang w:val="ru-RU"/>
        </w:rPr>
        <w:t xml:space="preserve"> этот этап, </w:t>
      </w:r>
      <w:r w:rsidR="00CB7F99">
        <w:rPr>
          <w:lang w:val="ru-RU"/>
        </w:rPr>
        <w:t xml:space="preserve">как </w:t>
      </w:r>
      <w:r w:rsidR="002775F1">
        <w:rPr>
          <w:lang w:val="ru-RU"/>
        </w:rPr>
        <w:t>выполненный</w:t>
      </w:r>
      <w:r w:rsidR="00CB7F99">
        <w:rPr>
          <w:lang w:val="ru-RU"/>
        </w:rPr>
        <w:t>, снимет с него выделение и поставит выделение на следующий</w:t>
      </w:r>
      <w:r w:rsidR="00CB7F99" w:rsidRPr="00CB7F99">
        <w:rPr>
          <w:lang w:val="ru-RU"/>
        </w:rPr>
        <w:t>/</w:t>
      </w:r>
      <w:r w:rsidR="00CB7F99">
        <w:rPr>
          <w:lang w:val="ru-RU"/>
        </w:rPr>
        <w:t>следующ</w:t>
      </w:r>
      <w:r w:rsidR="00CB7F99">
        <w:rPr>
          <w:lang w:val="ru-RU"/>
        </w:rPr>
        <w:t>ие этапы</w:t>
      </w:r>
      <w:r w:rsidR="00543279">
        <w:rPr>
          <w:lang w:val="ru-RU"/>
        </w:rPr>
        <w:t>.</w:t>
      </w:r>
    </w:p>
    <w:p w:rsidR="007C04FC" w:rsidRPr="000D73C1" w:rsidRDefault="000A46F0" w:rsidP="007C04FC">
      <w:pPr>
        <w:pStyle w:val="af1"/>
        <w:numPr>
          <w:ilvl w:val="0"/>
          <w:numId w:val="26"/>
        </w:numPr>
        <w:rPr>
          <w:lang w:val="ru-RU"/>
        </w:rPr>
      </w:pPr>
      <w:r>
        <w:rPr>
          <w:lang w:val="ru-RU"/>
        </w:rPr>
        <w:t>Отмена проекта строительства</w:t>
      </w:r>
    </w:p>
    <w:p w:rsidR="007C04FC" w:rsidRPr="001C42BC" w:rsidRDefault="007C04FC" w:rsidP="007C04FC">
      <w:pPr>
        <w:pStyle w:val="af1"/>
        <w:numPr>
          <w:ilvl w:val="1"/>
          <w:numId w:val="26"/>
        </w:numPr>
      </w:pPr>
      <w:r>
        <w:rPr>
          <w:lang w:val="ru-RU"/>
        </w:rPr>
        <w:t>Менеджер открывает список проектов</w:t>
      </w:r>
    </w:p>
    <w:p w:rsidR="007C04FC" w:rsidRPr="003A7DDC" w:rsidRDefault="007C04FC" w:rsidP="007C04FC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выбирает необходимый проект. Открывается карточка строительства.</w:t>
      </w:r>
    </w:p>
    <w:p w:rsidR="00970D62" w:rsidRDefault="007C04FC" w:rsidP="00970D62">
      <w:pPr>
        <w:pStyle w:val="af1"/>
        <w:numPr>
          <w:ilvl w:val="1"/>
          <w:numId w:val="24"/>
        </w:numPr>
        <w:rPr>
          <w:lang w:val="ru-RU"/>
        </w:rPr>
      </w:pPr>
      <w:r>
        <w:rPr>
          <w:lang w:val="ru-RU"/>
        </w:rPr>
        <w:t xml:space="preserve">Менеджер нажимает </w:t>
      </w:r>
      <w:r w:rsidR="00E30DB2">
        <w:rPr>
          <w:lang w:val="ru-RU"/>
        </w:rPr>
        <w:t xml:space="preserve">кнопку </w:t>
      </w:r>
      <w:r w:rsidR="00E30DB2" w:rsidRPr="00970D62">
        <w:rPr>
          <w:lang w:val="ru-RU"/>
        </w:rPr>
        <w:t>“</w:t>
      </w:r>
      <w:r w:rsidR="00E30DB2">
        <w:rPr>
          <w:lang w:val="ru-RU"/>
        </w:rPr>
        <w:t>Отменить</w:t>
      </w:r>
      <w:r w:rsidR="00E30DB2" w:rsidRPr="00970D62">
        <w:rPr>
          <w:lang w:val="ru-RU"/>
        </w:rPr>
        <w:t xml:space="preserve">”. </w:t>
      </w:r>
      <w:r w:rsidR="00970D62">
        <w:rPr>
          <w:lang w:val="ru-RU"/>
        </w:rPr>
        <w:t xml:space="preserve">ПС требует подтверждения действия. </w:t>
      </w:r>
    </w:p>
    <w:p w:rsidR="007C04FC" w:rsidRPr="002775F1" w:rsidRDefault="00970D62" w:rsidP="00970D62">
      <w:pPr>
        <w:pStyle w:val="af1"/>
        <w:numPr>
          <w:ilvl w:val="1"/>
          <w:numId w:val="26"/>
        </w:numPr>
        <w:rPr>
          <w:lang w:val="ru-RU"/>
        </w:rPr>
      </w:pPr>
      <w:r>
        <w:rPr>
          <w:lang w:val="ru-RU"/>
        </w:rPr>
        <w:t>Менеджер подтверждает или отклоняет действия.</w:t>
      </w:r>
      <w:r w:rsidRPr="00970D62">
        <w:rPr>
          <w:lang w:val="ru-RU"/>
        </w:rPr>
        <w:t xml:space="preserve"> </w:t>
      </w:r>
      <w:r>
        <w:rPr>
          <w:lang w:val="ru-RU"/>
        </w:rPr>
        <w:t>В случае подтверждения ПС удаляет данный проект и отмечает задействованных в нем рабочих, как свободных</w:t>
      </w:r>
    </w:p>
    <w:p w:rsidR="007C04FC" w:rsidRPr="007C04FC" w:rsidRDefault="007C04FC" w:rsidP="007C04FC">
      <w:pPr>
        <w:rPr>
          <w:lang w:val="ru-RU"/>
        </w:rPr>
      </w:pPr>
    </w:p>
    <w:p w:rsidR="000329CE" w:rsidRDefault="008B26F7">
      <w:pPr>
        <w:pStyle w:val="2"/>
        <w:rPr>
          <w:lang w:val="ru-RU"/>
        </w:rPr>
      </w:pPr>
      <w:bookmarkStart w:id="10" w:name="_Toc509450303"/>
      <w:r>
        <w:rPr>
          <w:lang w:val="ru-RU"/>
        </w:rPr>
        <w:t>Дополнительные требования</w:t>
      </w:r>
      <w:bookmarkEnd w:id="10"/>
    </w:p>
    <w:p w:rsidR="008B26F7" w:rsidRPr="008B26F7" w:rsidRDefault="00B466AE" w:rsidP="008B26F7">
      <w:pPr>
        <w:pStyle w:val="3"/>
        <w:rPr>
          <w:i w:val="0"/>
          <w:lang w:val="ru-RU"/>
        </w:rPr>
      </w:pPr>
      <w:bookmarkStart w:id="11" w:name="_Toc509450304"/>
      <w:r>
        <w:rPr>
          <w:i w:val="0"/>
          <w:lang w:val="ru-RU"/>
        </w:rPr>
        <w:t>Удобство использования</w:t>
      </w:r>
      <w:bookmarkEnd w:id="11"/>
    </w:p>
    <w:p w:rsidR="008B26F7" w:rsidRDefault="002A2D41" w:rsidP="009534DE">
      <w:pPr>
        <w:ind w:left="720" w:firstLine="720"/>
        <w:rPr>
          <w:lang w:val="ru-RU"/>
        </w:rPr>
      </w:pPr>
      <w:r>
        <w:rPr>
          <w:lang w:val="ru-RU"/>
        </w:rPr>
        <w:t xml:space="preserve">Система </w:t>
      </w:r>
      <w:r w:rsidR="009534DE" w:rsidRPr="009534DE">
        <w:rPr>
          <w:lang w:val="ru-RU"/>
        </w:rPr>
        <w:t xml:space="preserve">будет </w:t>
      </w:r>
      <w:r>
        <w:rPr>
          <w:lang w:val="ru-RU"/>
        </w:rPr>
        <w:t>проста в обучении</w:t>
      </w:r>
      <w:r w:rsidR="00D91570">
        <w:rPr>
          <w:lang w:val="ru-RU"/>
        </w:rPr>
        <w:t xml:space="preserve"> пользователей и ее использовании</w:t>
      </w:r>
      <w:r w:rsidR="009534DE" w:rsidRPr="009534DE">
        <w:rPr>
          <w:lang w:val="ru-RU"/>
        </w:rPr>
        <w:t xml:space="preserve">. Это будет проверено с помощью </w:t>
      </w:r>
      <w:proofErr w:type="spellStart"/>
      <w:r w:rsidR="009534DE" w:rsidRPr="009534DE">
        <w:rPr>
          <w:lang w:val="ru-RU"/>
        </w:rPr>
        <w:t>юзабилити</w:t>
      </w:r>
      <w:proofErr w:type="spellEnd"/>
      <w:r w:rsidR="009534DE" w:rsidRPr="009534DE">
        <w:rPr>
          <w:lang w:val="ru-RU"/>
        </w:rPr>
        <w:t>-тестов в течение бета-периода.</w:t>
      </w:r>
    </w:p>
    <w:p w:rsidR="00451E69" w:rsidRDefault="00451E69" w:rsidP="00451E69">
      <w:pPr>
        <w:pStyle w:val="3"/>
        <w:rPr>
          <w:i w:val="0"/>
          <w:lang w:val="ru-RU"/>
        </w:rPr>
      </w:pPr>
      <w:bookmarkStart w:id="12" w:name="_Toc509450305"/>
      <w:r>
        <w:rPr>
          <w:i w:val="0"/>
          <w:lang w:val="ru-RU"/>
        </w:rPr>
        <w:t>Надежность</w:t>
      </w:r>
      <w:bookmarkEnd w:id="12"/>
    </w:p>
    <w:p w:rsidR="00451E69" w:rsidRPr="00451E69" w:rsidRDefault="00451E69" w:rsidP="00540EB3">
      <w:pPr>
        <w:ind w:left="720" w:firstLine="720"/>
        <w:rPr>
          <w:lang w:val="ru-RU"/>
        </w:rPr>
      </w:pPr>
      <w:r w:rsidRPr="00451E69">
        <w:rPr>
          <w:lang w:val="ru-RU"/>
        </w:rPr>
        <w:t>Система будет доступна 24 часа в сутки, 7 дней в неделю.</w:t>
      </w:r>
    </w:p>
    <w:p w:rsidR="00ED49EE" w:rsidRDefault="00ED49EE" w:rsidP="00ED49EE">
      <w:pPr>
        <w:pStyle w:val="3"/>
        <w:rPr>
          <w:i w:val="0"/>
          <w:lang w:val="ru-RU"/>
        </w:rPr>
      </w:pPr>
      <w:bookmarkStart w:id="13" w:name="_Toc509450306"/>
      <w:r>
        <w:rPr>
          <w:i w:val="0"/>
          <w:lang w:val="ru-RU"/>
        </w:rPr>
        <w:t>Стандарты</w:t>
      </w:r>
      <w:bookmarkEnd w:id="13"/>
    </w:p>
    <w:p w:rsidR="0042005C" w:rsidRPr="00B43FD7" w:rsidRDefault="00ED49EE" w:rsidP="00087F48">
      <w:pPr>
        <w:ind w:left="720" w:firstLine="720"/>
        <w:rPr>
          <w:lang w:val="ru-RU"/>
        </w:rPr>
      </w:pPr>
      <w:r w:rsidRPr="005076C9">
        <w:rPr>
          <w:lang w:val="ru-RU"/>
        </w:rPr>
        <w:t>Пользовательский интерфей</w:t>
      </w:r>
      <w:r>
        <w:rPr>
          <w:lang w:val="ru-RU"/>
        </w:rPr>
        <w:t xml:space="preserve">с ПС должен соответствовать ОС </w:t>
      </w:r>
      <w:r>
        <w:t>Windows</w:t>
      </w:r>
      <w:r w:rsidRPr="007513F2">
        <w:rPr>
          <w:lang w:val="ru-RU"/>
        </w:rPr>
        <w:t xml:space="preserve"> </w:t>
      </w:r>
      <w:r w:rsidRPr="00B43FD7">
        <w:rPr>
          <w:lang w:val="ru-RU"/>
        </w:rPr>
        <w:t>10</w:t>
      </w:r>
      <w:r>
        <w:rPr>
          <w:lang w:val="ru-RU"/>
        </w:rPr>
        <w:t>.</w:t>
      </w:r>
    </w:p>
    <w:p w:rsidR="0042005C" w:rsidRDefault="0042005C" w:rsidP="0042005C">
      <w:pPr>
        <w:pStyle w:val="3"/>
        <w:rPr>
          <w:i w:val="0"/>
          <w:lang w:val="ru-RU"/>
        </w:rPr>
      </w:pPr>
      <w:bookmarkStart w:id="14" w:name="_Toc509450307"/>
      <w:r>
        <w:rPr>
          <w:i w:val="0"/>
          <w:lang w:val="ru-RU"/>
        </w:rPr>
        <w:t>Дизайн</w:t>
      </w:r>
      <w:bookmarkEnd w:id="14"/>
    </w:p>
    <w:p w:rsidR="00451E69" w:rsidRDefault="0042005C" w:rsidP="00087F48">
      <w:pPr>
        <w:ind w:left="720" w:firstLine="720"/>
        <w:rPr>
          <w:lang w:val="ru-RU"/>
        </w:rPr>
      </w:pPr>
      <w:r>
        <w:rPr>
          <w:lang w:val="ru-RU"/>
        </w:rPr>
        <w:t>Дизайн будет разработан на следующих этапах</w:t>
      </w:r>
    </w:p>
    <w:p w:rsidR="00C3291F" w:rsidRPr="009B6373" w:rsidRDefault="00C3291F" w:rsidP="00C3291F">
      <w:pPr>
        <w:pStyle w:val="3"/>
        <w:rPr>
          <w:i w:val="0"/>
          <w:lang w:val="ru-RU"/>
        </w:rPr>
      </w:pPr>
      <w:bookmarkStart w:id="15" w:name="_Toc509450308"/>
      <w:r w:rsidRPr="009B6373">
        <w:rPr>
          <w:i w:val="0"/>
          <w:lang w:val="ru-RU"/>
        </w:rPr>
        <w:t>Аппаратные средства</w:t>
      </w:r>
      <w:bookmarkEnd w:id="15"/>
    </w:p>
    <w:p w:rsidR="00426025" w:rsidRPr="00426025" w:rsidRDefault="00426025" w:rsidP="00087F48">
      <w:pPr>
        <w:ind w:left="720" w:firstLine="720"/>
        <w:rPr>
          <w:lang w:val="ru-RU"/>
        </w:rPr>
      </w:pPr>
      <w:r w:rsidRPr="00426025">
        <w:rPr>
          <w:lang w:val="ru-RU"/>
        </w:rPr>
        <w:t xml:space="preserve">Никаких пользовательских аппаратных </w:t>
      </w:r>
      <w:r w:rsidR="00D82AF9">
        <w:rPr>
          <w:lang w:val="ru-RU"/>
        </w:rPr>
        <w:t>средств</w:t>
      </w:r>
      <w:r w:rsidRPr="00426025">
        <w:rPr>
          <w:lang w:val="ru-RU"/>
        </w:rPr>
        <w:t xml:space="preserve"> не требуется.</w:t>
      </w:r>
    </w:p>
    <w:p w:rsidR="00C3291F" w:rsidRPr="00426025" w:rsidRDefault="00426025" w:rsidP="00C3291F">
      <w:pPr>
        <w:pStyle w:val="3"/>
        <w:rPr>
          <w:i w:val="0"/>
        </w:rPr>
      </w:pPr>
      <w:bookmarkStart w:id="16" w:name="_Toc509450309"/>
      <w:r>
        <w:rPr>
          <w:i w:val="0"/>
          <w:lang w:val="ru-RU"/>
        </w:rPr>
        <w:t>Программные средства</w:t>
      </w:r>
      <w:bookmarkEnd w:id="16"/>
    </w:p>
    <w:p w:rsidR="00D82AF9" w:rsidRPr="00426025" w:rsidRDefault="00D82AF9" w:rsidP="00087F48">
      <w:pPr>
        <w:ind w:left="720" w:firstLine="720"/>
        <w:rPr>
          <w:lang w:val="ru-RU"/>
        </w:rPr>
      </w:pPr>
      <w:bookmarkStart w:id="17" w:name="_Toc116266176"/>
      <w:r w:rsidRPr="00426025">
        <w:rPr>
          <w:lang w:val="ru-RU"/>
        </w:rPr>
        <w:t xml:space="preserve">Никаких пользовательских </w:t>
      </w:r>
      <w:r>
        <w:rPr>
          <w:lang w:val="ru-RU"/>
        </w:rPr>
        <w:t>программных</w:t>
      </w:r>
      <w:r w:rsidRPr="00426025">
        <w:rPr>
          <w:lang w:val="ru-RU"/>
        </w:rPr>
        <w:t xml:space="preserve"> </w:t>
      </w:r>
      <w:r>
        <w:rPr>
          <w:lang w:val="ru-RU"/>
        </w:rPr>
        <w:t>средств</w:t>
      </w:r>
      <w:r w:rsidRPr="00426025">
        <w:rPr>
          <w:lang w:val="ru-RU"/>
        </w:rPr>
        <w:t xml:space="preserve"> не требуется.</w:t>
      </w:r>
    </w:p>
    <w:p w:rsidR="00C3291F" w:rsidRPr="00426025" w:rsidRDefault="009B6373" w:rsidP="00C3291F">
      <w:pPr>
        <w:pStyle w:val="3"/>
        <w:rPr>
          <w:i w:val="0"/>
        </w:rPr>
      </w:pPr>
      <w:bookmarkStart w:id="18" w:name="_Toc509450310"/>
      <w:bookmarkEnd w:id="17"/>
      <w:r>
        <w:rPr>
          <w:i w:val="0"/>
          <w:lang w:val="ru-RU"/>
        </w:rPr>
        <w:t xml:space="preserve">Средства </w:t>
      </w:r>
      <w:r w:rsidR="006731AC">
        <w:rPr>
          <w:i w:val="0"/>
          <w:lang w:val="ru-RU"/>
        </w:rPr>
        <w:t>связи</w:t>
      </w:r>
      <w:bookmarkEnd w:id="18"/>
    </w:p>
    <w:p w:rsidR="00C3291F" w:rsidRDefault="007B4574" w:rsidP="00087F48">
      <w:pPr>
        <w:ind w:left="720" w:firstLine="720"/>
        <w:rPr>
          <w:lang w:val="ru-RU"/>
        </w:rPr>
      </w:pPr>
      <w:r>
        <w:rPr>
          <w:lang w:val="ru-RU"/>
        </w:rPr>
        <w:t>ПС</w:t>
      </w:r>
      <w:r w:rsidR="00C36D8C" w:rsidRPr="00C36D8C">
        <w:rPr>
          <w:lang w:val="ru-RU"/>
        </w:rPr>
        <w:t xml:space="preserve"> не требует специальных </w:t>
      </w:r>
      <w:r w:rsidR="00997590">
        <w:rPr>
          <w:lang w:val="ru-RU"/>
        </w:rPr>
        <w:t>средств</w:t>
      </w:r>
      <w:r w:rsidR="00C36D8C" w:rsidRPr="00C36D8C">
        <w:rPr>
          <w:lang w:val="ru-RU"/>
        </w:rPr>
        <w:t xml:space="preserve"> связи.</w:t>
      </w:r>
    </w:p>
    <w:p w:rsidR="00EC6FD4" w:rsidRPr="008B26F7" w:rsidRDefault="00EC6FD4" w:rsidP="0042005C">
      <w:pPr>
        <w:ind w:left="720"/>
        <w:rPr>
          <w:lang w:val="ru-RU"/>
        </w:rPr>
      </w:pPr>
    </w:p>
    <w:p w:rsidR="000329CE" w:rsidRPr="00A828A7" w:rsidRDefault="000329CE" w:rsidP="00087F48">
      <w:pPr>
        <w:pStyle w:val="InfoBlue"/>
        <w:ind w:left="0"/>
        <w:rPr>
          <w:lang w:val="ru-RU"/>
        </w:rPr>
      </w:pPr>
    </w:p>
    <w:sectPr w:rsidR="000329CE" w:rsidRPr="00A828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948" w:rsidRDefault="00A97948">
      <w:pPr>
        <w:spacing w:line="240" w:lineRule="auto"/>
      </w:pPr>
      <w:r>
        <w:separator/>
      </w:r>
    </w:p>
  </w:endnote>
  <w:endnote w:type="continuationSeparator" w:id="0">
    <w:p w:rsidR="00A97948" w:rsidRDefault="00A97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29CE" w:rsidRDefault="000329C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329C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Pr="00CA0B65" w:rsidRDefault="00CA0B65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Default="000329CE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CA0B65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745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29CE" w:rsidRDefault="00CA0B65">
          <w:pPr>
            <w:jc w:val="right"/>
          </w:pPr>
          <w:r>
            <w:rPr>
              <w:lang w:val="ru-RU"/>
            </w:rPr>
            <w:t>Страница</w:t>
          </w:r>
          <w:r w:rsidR="000329CE">
            <w:t xml:space="preserve"> </w:t>
          </w:r>
          <w:r w:rsidR="000329CE">
            <w:rPr>
              <w:rStyle w:val="a8"/>
            </w:rPr>
            <w:fldChar w:fldCharType="begin"/>
          </w:r>
          <w:r w:rsidR="000329CE">
            <w:rPr>
              <w:rStyle w:val="a8"/>
            </w:rPr>
            <w:instrText xml:space="preserve"> PAGE </w:instrText>
          </w:r>
          <w:r w:rsidR="000329CE">
            <w:rPr>
              <w:rStyle w:val="a8"/>
            </w:rPr>
            <w:fldChar w:fldCharType="separate"/>
          </w:r>
          <w:r w:rsidR="000A31D6">
            <w:rPr>
              <w:rStyle w:val="a8"/>
              <w:noProof/>
            </w:rPr>
            <w:t>6</w:t>
          </w:r>
          <w:r w:rsidR="000329CE">
            <w:rPr>
              <w:rStyle w:val="a8"/>
            </w:rPr>
            <w:fldChar w:fldCharType="end"/>
          </w:r>
        </w:p>
      </w:tc>
    </w:tr>
  </w:tbl>
  <w:p w:rsidR="000329CE" w:rsidRDefault="000329C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948" w:rsidRDefault="00A97948">
      <w:pPr>
        <w:spacing w:line="240" w:lineRule="auto"/>
      </w:pPr>
      <w:r>
        <w:separator/>
      </w:r>
    </w:p>
  </w:footnote>
  <w:footnote w:type="continuationSeparator" w:id="0">
    <w:p w:rsidR="00A97948" w:rsidRDefault="00A97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rPr>
        <w:sz w:val="24"/>
      </w:rPr>
    </w:pPr>
  </w:p>
  <w:p w:rsidR="000329CE" w:rsidRDefault="000329CE">
    <w:pPr>
      <w:pBdr>
        <w:top w:val="single" w:sz="6" w:space="1" w:color="auto"/>
      </w:pBdr>
      <w:rPr>
        <w:sz w:val="24"/>
      </w:rPr>
    </w:pPr>
  </w:p>
  <w:p w:rsidR="000329CE" w:rsidRDefault="000329C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517452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0329CE" w:rsidRDefault="000329CE">
    <w:pPr>
      <w:pBdr>
        <w:bottom w:val="single" w:sz="6" w:space="1" w:color="auto"/>
      </w:pBdr>
      <w:jc w:val="right"/>
      <w:rPr>
        <w:sz w:val="24"/>
      </w:rPr>
    </w:pPr>
  </w:p>
  <w:p w:rsidR="000329CE" w:rsidRDefault="000329C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329CE" w:rsidTr="00CE3A1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329CE" w:rsidRDefault="000329C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A90B4F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329CE" w:rsidRPr="00A90B4F" w:rsidRDefault="000329CE" w:rsidP="00A90B4F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</w:t>
          </w:r>
          <w:r w:rsidR="00A90B4F">
            <w:rPr>
              <w:lang w:val="ru-RU"/>
            </w:rPr>
            <w:t>Версия</w:t>
          </w:r>
          <w:r>
            <w:t xml:space="preserve">:           </w:t>
          </w:r>
          <w:r w:rsidR="00A90B4F">
            <w:rPr>
              <w:lang w:val="ru-RU"/>
            </w:rPr>
            <w:t>1.0</w:t>
          </w:r>
        </w:p>
      </w:tc>
    </w:tr>
    <w:tr w:rsidR="000329CE" w:rsidTr="00CE3A1A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329CE" w:rsidRPr="00D71C32" w:rsidRDefault="00D71C32">
          <w:pPr>
            <w:rPr>
              <w:lang w:val="ru-RU"/>
            </w:rPr>
          </w:pPr>
          <w:r w:rsidRPr="00D71C32">
            <w:rPr>
              <w:lang w:val="ru-RU"/>
            </w:rPr>
            <w:t>Спецификация требований к программному обеспечению</w:t>
          </w:r>
        </w:p>
      </w:tc>
      <w:tc>
        <w:tcPr>
          <w:tcW w:w="3179" w:type="dxa"/>
        </w:tcPr>
        <w:p w:rsidR="000329CE" w:rsidRPr="00EE3ADA" w:rsidRDefault="000329CE" w:rsidP="00EE3ADA">
          <w:pPr>
            <w:rPr>
              <w:lang w:val="ru-RU"/>
            </w:rPr>
          </w:pPr>
          <w:r w:rsidRPr="00D71C32">
            <w:rPr>
              <w:lang w:val="ru-RU"/>
            </w:rPr>
            <w:t xml:space="preserve">  </w:t>
          </w:r>
          <w:r w:rsidR="00900E86">
            <w:rPr>
              <w:lang w:val="ru-RU"/>
            </w:rPr>
            <w:t>Дата</w:t>
          </w:r>
          <w:r>
            <w:t xml:space="preserve">:  </w:t>
          </w:r>
          <w:r w:rsidR="00EE3ADA">
            <w:rPr>
              <w:lang w:val="ru-RU"/>
            </w:rPr>
            <w:t>Март 21, 2018</w:t>
          </w:r>
        </w:p>
      </w:tc>
    </w:tr>
  </w:tbl>
  <w:p w:rsidR="000329CE" w:rsidRDefault="000329C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9CE" w:rsidRDefault="000329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03EC74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D4DAD"/>
    <w:multiLevelType w:val="hybridMultilevel"/>
    <w:tmpl w:val="35625720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8517285"/>
    <w:multiLevelType w:val="hybridMultilevel"/>
    <w:tmpl w:val="B478CF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0"/>
  </w:num>
  <w:num w:numId="12">
    <w:abstractNumId w:val="22"/>
  </w:num>
  <w:num w:numId="13">
    <w:abstractNumId w:val="9"/>
  </w:num>
  <w:num w:numId="14">
    <w:abstractNumId w:val="4"/>
  </w:num>
  <w:num w:numId="15">
    <w:abstractNumId w:val="21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0"/>
  </w:num>
  <w:num w:numId="22">
    <w:abstractNumId w:val="13"/>
  </w:num>
  <w:num w:numId="23">
    <w:abstractNumId w:val="8"/>
  </w:num>
  <w:num w:numId="24">
    <w:abstractNumId w:val="18"/>
  </w:num>
  <w:num w:numId="25">
    <w:abstractNumId w:val="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52"/>
    <w:rsid w:val="00016CA5"/>
    <w:rsid w:val="000231B8"/>
    <w:rsid w:val="000310EF"/>
    <w:rsid w:val="000329CE"/>
    <w:rsid w:val="000650D3"/>
    <w:rsid w:val="00087F48"/>
    <w:rsid w:val="000A0845"/>
    <w:rsid w:val="000A203E"/>
    <w:rsid w:val="000A2566"/>
    <w:rsid w:val="000A31D6"/>
    <w:rsid w:val="000A46F0"/>
    <w:rsid w:val="000C2BA6"/>
    <w:rsid w:val="000D73C1"/>
    <w:rsid w:val="000F02EF"/>
    <w:rsid w:val="000F397F"/>
    <w:rsid w:val="00123EE4"/>
    <w:rsid w:val="0014205E"/>
    <w:rsid w:val="00175BFE"/>
    <w:rsid w:val="001932CA"/>
    <w:rsid w:val="001C42BC"/>
    <w:rsid w:val="001E7789"/>
    <w:rsid w:val="001F73E2"/>
    <w:rsid w:val="00240B2D"/>
    <w:rsid w:val="00242C3F"/>
    <w:rsid w:val="00254B00"/>
    <w:rsid w:val="00263A42"/>
    <w:rsid w:val="002775F1"/>
    <w:rsid w:val="002958C7"/>
    <w:rsid w:val="002A2D41"/>
    <w:rsid w:val="002B4423"/>
    <w:rsid w:val="00317F63"/>
    <w:rsid w:val="0034388A"/>
    <w:rsid w:val="00350AB9"/>
    <w:rsid w:val="0035373F"/>
    <w:rsid w:val="0036336A"/>
    <w:rsid w:val="0036770B"/>
    <w:rsid w:val="00372C40"/>
    <w:rsid w:val="003A7DDC"/>
    <w:rsid w:val="003C78F6"/>
    <w:rsid w:val="003D4944"/>
    <w:rsid w:val="003F6AD7"/>
    <w:rsid w:val="00405761"/>
    <w:rsid w:val="00414B9F"/>
    <w:rsid w:val="0042005C"/>
    <w:rsid w:val="00426025"/>
    <w:rsid w:val="00431C88"/>
    <w:rsid w:val="00451E69"/>
    <w:rsid w:val="00487555"/>
    <w:rsid w:val="004966B8"/>
    <w:rsid w:val="0049727D"/>
    <w:rsid w:val="00517452"/>
    <w:rsid w:val="0053417A"/>
    <w:rsid w:val="00540EB3"/>
    <w:rsid w:val="00543279"/>
    <w:rsid w:val="005473A9"/>
    <w:rsid w:val="0056312C"/>
    <w:rsid w:val="00564F86"/>
    <w:rsid w:val="005750D2"/>
    <w:rsid w:val="00581FBC"/>
    <w:rsid w:val="005853A7"/>
    <w:rsid w:val="00593694"/>
    <w:rsid w:val="005A7351"/>
    <w:rsid w:val="005E3E79"/>
    <w:rsid w:val="0060047E"/>
    <w:rsid w:val="00627751"/>
    <w:rsid w:val="00635C19"/>
    <w:rsid w:val="00664C0A"/>
    <w:rsid w:val="006731AC"/>
    <w:rsid w:val="006B2012"/>
    <w:rsid w:val="006B6E76"/>
    <w:rsid w:val="006C326D"/>
    <w:rsid w:val="006E1EB6"/>
    <w:rsid w:val="006E52F9"/>
    <w:rsid w:val="006E6676"/>
    <w:rsid w:val="007259B7"/>
    <w:rsid w:val="007365F2"/>
    <w:rsid w:val="007615E9"/>
    <w:rsid w:val="0077109B"/>
    <w:rsid w:val="007723F4"/>
    <w:rsid w:val="0077521A"/>
    <w:rsid w:val="007A2C94"/>
    <w:rsid w:val="007B4574"/>
    <w:rsid w:val="007C04FC"/>
    <w:rsid w:val="007C1702"/>
    <w:rsid w:val="00840116"/>
    <w:rsid w:val="00841A6F"/>
    <w:rsid w:val="00850E5E"/>
    <w:rsid w:val="008614B6"/>
    <w:rsid w:val="00885B82"/>
    <w:rsid w:val="008B26F7"/>
    <w:rsid w:val="00900E86"/>
    <w:rsid w:val="00901C7E"/>
    <w:rsid w:val="0090441F"/>
    <w:rsid w:val="009534DE"/>
    <w:rsid w:val="00970D62"/>
    <w:rsid w:val="00997590"/>
    <w:rsid w:val="009B6373"/>
    <w:rsid w:val="009D44A5"/>
    <w:rsid w:val="009E7D4F"/>
    <w:rsid w:val="009E7F73"/>
    <w:rsid w:val="00A05392"/>
    <w:rsid w:val="00A828A7"/>
    <w:rsid w:val="00A85F8E"/>
    <w:rsid w:val="00A90B4F"/>
    <w:rsid w:val="00A97948"/>
    <w:rsid w:val="00AC5037"/>
    <w:rsid w:val="00B26D10"/>
    <w:rsid w:val="00B31727"/>
    <w:rsid w:val="00B466AE"/>
    <w:rsid w:val="00B65D81"/>
    <w:rsid w:val="00B7095B"/>
    <w:rsid w:val="00B7239A"/>
    <w:rsid w:val="00B9458D"/>
    <w:rsid w:val="00BA2148"/>
    <w:rsid w:val="00C0229D"/>
    <w:rsid w:val="00C3047D"/>
    <w:rsid w:val="00C3291F"/>
    <w:rsid w:val="00C36D8C"/>
    <w:rsid w:val="00C43408"/>
    <w:rsid w:val="00C435EF"/>
    <w:rsid w:val="00C519FA"/>
    <w:rsid w:val="00C71EA5"/>
    <w:rsid w:val="00C7392F"/>
    <w:rsid w:val="00C7604B"/>
    <w:rsid w:val="00C82785"/>
    <w:rsid w:val="00C87D4B"/>
    <w:rsid w:val="00C9104D"/>
    <w:rsid w:val="00CA0B65"/>
    <w:rsid w:val="00CA1FC4"/>
    <w:rsid w:val="00CB7F99"/>
    <w:rsid w:val="00CE3A1A"/>
    <w:rsid w:val="00CF3464"/>
    <w:rsid w:val="00CF36C0"/>
    <w:rsid w:val="00D0061B"/>
    <w:rsid w:val="00D119BF"/>
    <w:rsid w:val="00D1715E"/>
    <w:rsid w:val="00D51DC3"/>
    <w:rsid w:val="00D71C32"/>
    <w:rsid w:val="00D82AF9"/>
    <w:rsid w:val="00D91570"/>
    <w:rsid w:val="00DA1836"/>
    <w:rsid w:val="00DA6624"/>
    <w:rsid w:val="00DC211E"/>
    <w:rsid w:val="00DE4C7C"/>
    <w:rsid w:val="00DE7595"/>
    <w:rsid w:val="00E13720"/>
    <w:rsid w:val="00E226CE"/>
    <w:rsid w:val="00E30DB2"/>
    <w:rsid w:val="00EC6FD4"/>
    <w:rsid w:val="00ED49EE"/>
    <w:rsid w:val="00EE3ADA"/>
    <w:rsid w:val="00F11B2E"/>
    <w:rsid w:val="00F14EAE"/>
    <w:rsid w:val="00F16BAA"/>
    <w:rsid w:val="00F310CA"/>
    <w:rsid w:val="00F504EE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BF5B7"/>
  <w15:chartTrackingRefBased/>
  <w15:docId w15:val="{424B6845-D8EC-47E7-A391-9DE1502B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table" w:styleId="af0">
    <w:name w:val="Table Grid"/>
    <w:basedOn w:val="a1"/>
    <w:uiPriority w:val="39"/>
    <w:rsid w:val="000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8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srsu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91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  <vt:variant>
        <vt:lpstr>Title</vt:lpstr>
      </vt:variant>
      <vt:variant>
        <vt:i4>1</vt:i4>
      </vt:variant>
    </vt:vector>
  </HeadingPairs>
  <TitlesOfParts>
    <vt:vector size="15" baseType="lpstr">
      <vt:lpstr>Software Requirements Specification</vt:lpstr>
      <vt:lpstr>Introduction</vt:lpstr>
      <vt:lpstr>    Purpose</vt:lpstr>
      <vt:lpstr>    Scope</vt:lpstr>
      <vt:lpstr>    Definitions, Acronyms, and Abbreviations</vt:lpstr>
      <vt:lpstr>    References</vt:lpstr>
      <vt:lpstr>    Overview</vt:lpstr>
      <vt:lpstr>Overall Description</vt:lpstr>
      <vt:lpstr>    Use-Case Model Survey</vt:lpstr>
      <vt:lpstr>    Assumptions and Dependencies</vt:lpstr>
      <vt:lpstr>Specific Requirements </vt:lpstr>
      <vt:lpstr>    Use-Case Reports</vt:lpstr>
      <vt:lpstr>    Supplementary Requirements </vt:lpstr>
      <vt:lpstr>Supporting Information</vt:lpstr>
      <vt:lpstr>Software Requirements Specification</vt:lpstr>
    </vt:vector>
  </TitlesOfParts>
  <Company>BuildDev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SweetHouse</dc:subject>
  <dc:creator>Павел Левшин</dc:creator>
  <cp:keywords/>
  <dc:description/>
  <cp:lastModifiedBy>Павел Левшин</cp:lastModifiedBy>
  <cp:revision>169</cp:revision>
  <cp:lastPrinted>1601-01-01T00:00:00Z</cp:lastPrinted>
  <dcterms:created xsi:type="dcterms:W3CDTF">2018-03-21T22:06:00Z</dcterms:created>
  <dcterms:modified xsi:type="dcterms:W3CDTF">2018-03-21T23:49:00Z</dcterms:modified>
</cp:coreProperties>
</file>