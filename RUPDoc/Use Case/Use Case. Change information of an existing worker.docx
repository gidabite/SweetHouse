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8B" w:rsidRPr="000F278B" w:rsidRDefault="00517CB2">
      <w:pPr>
        <w:pStyle w:val="a3"/>
        <w:jc w:val="right"/>
        <w:rPr>
          <w:lang w:val="ru-RU"/>
        </w:rPr>
      </w:pPr>
      <w:r>
        <w:fldChar w:fldCharType="begin"/>
      </w:r>
      <w:r w:rsidRPr="000F278B">
        <w:rPr>
          <w:lang w:val="ru-RU"/>
        </w:rPr>
        <w:instrText xml:space="preserve"> </w:instrText>
      </w:r>
      <w:r>
        <w:instrText>SUBJECT</w:instrText>
      </w:r>
      <w:r w:rsidRPr="000F278B">
        <w:rPr>
          <w:lang w:val="ru-RU"/>
        </w:rPr>
        <w:instrText xml:space="preserve">  \* </w:instrText>
      </w:r>
      <w:r>
        <w:instrText>MERGEFORMAT</w:instrText>
      </w:r>
      <w:r w:rsidRPr="000F278B">
        <w:rPr>
          <w:lang w:val="ru-RU"/>
        </w:rPr>
        <w:instrText xml:space="preserve"> </w:instrText>
      </w:r>
      <w:r>
        <w:fldChar w:fldCharType="separate"/>
      </w:r>
      <w:r w:rsidR="000F278B">
        <w:t>SweetHouse</w:t>
      </w:r>
      <w:r>
        <w:fldChar w:fldCharType="end"/>
      </w:r>
    </w:p>
    <w:p w:rsidR="000A5B8D" w:rsidRPr="000A5B8D" w:rsidRDefault="000A5B8D" w:rsidP="000A5B8D">
      <w:pPr>
        <w:pStyle w:val="a3"/>
        <w:jc w:val="right"/>
        <w:rPr>
          <w:lang w:val="ru-RU"/>
        </w:rPr>
      </w:pPr>
      <w:r w:rsidRPr="000A5B8D">
        <w:rPr>
          <w:lang w:val="ru-RU"/>
        </w:rPr>
        <w:t>Спецификация варианта использования:</w:t>
      </w:r>
      <w:r w:rsidRPr="000A5B8D">
        <w:rPr>
          <w:lang w:val="ru-RU"/>
        </w:rPr>
        <w:br/>
        <w:t xml:space="preserve"> </w:t>
      </w:r>
      <w:r w:rsidR="00EF6CDD" w:rsidRPr="00EF6CDD">
        <w:rPr>
          <w:lang w:val="ru-RU"/>
        </w:rPr>
        <w:t>Изменение информации существующего работника</w:t>
      </w:r>
    </w:p>
    <w:p w:rsidR="00A5318B" w:rsidRPr="000A5B8D" w:rsidRDefault="00517CB2">
      <w:pPr>
        <w:pStyle w:val="a3"/>
        <w:jc w:val="right"/>
        <w:rPr>
          <w:lang w:val="ru-RU"/>
        </w:rPr>
      </w:pPr>
      <w:r>
        <w:fldChar w:fldCharType="begin"/>
      </w:r>
      <w:r>
        <w:instrText>title</w:instrText>
      </w:r>
      <w:r w:rsidRPr="000A5B8D">
        <w:rPr>
          <w:lang w:val="ru-RU"/>
        </w:rPr>
        <w:instrText xml:space="preserve">  \* </w:instrText>
      </w:r>
      <w:r>
        <w:instrText>Mergeformat</w:instrText>
      </w:r>
      <w:r w:rsidRPr="000A5B8D">
        <w:rPr>
          <w:lang w:val="ru-RU"/>
        </w:rPr>
        <w:instrText xml:space="preserve"> </w:instrText>
      </w:r>
      <w:r>
        <w:fldChar w:fldCharType="end"/>
      </w:r>
      <w:r w:rsidR="000A5B8D" w:rsidRPr="000A5B8D">
        <w:rPr>
          <w:lang w:val="ru-RU"/>
        </w:rPr>
        <w:t xml:space="preserve"> </w:t>
      </w:r>
    </w:p>
    <w:p w:rsidR="00A5318B" w:rsidRPr="000A5B8D" w:rsidRDefault="00A5318B">
      <w:pPr>
        <w:pStyle w:val="a3"/>
        <w:jc w:val="right"/>
        <w:rPr>
          <w:lang w:val="ru-RU"/>
        </w:rPr>
      </w:pPr>
    </w:p>
    <w:p w:rsidR="00A5318B" w:rsidRPr="000F278B" w:rsidRDefault="000F278B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A5318B" w:rsidRDefault="00A5318B"/>
    <w:p w:rsidR="00A5318B" w:rsidRDefault="00A5318B">
      <w:pPr>
        <w:pStyle w:val="a9"/>
      </w:pPr>
    </w:p>
    <w:p w:rsidR="00A5318B" w:rsidRDefault="00A5318B">
      <w:pPr>
        <w:pStyle w:val="a9"/>
      </w:pPr>
    </w:p>
    <w:p w:rsidR="00A5318B" w:rsidRDefault="00A5318B">
      <w:pPr>
        <w:sectPr w:rsidR="00A5318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5318B" w:rsidRDefault="00517CB2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5318B" w:rsidTr="00415766">
        <w:tc>
          <w:tcPr>
            <w:tcW w:w="2304" w:type="dxa"/>
          </w:tcPr>
          <w:p w:rsidR="00A531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A531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A531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A5318B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676D66" w:rsidTr="00415766">
        <w:tc>
          <w:tcPr>
            <w:tcW w:w="2304" w:type="dxa"/>
          </w:tcPr>
          <w:p w:rsidR="00676D66" w:rsidRPr="00D51DC3" w:rsidRDefault="00676D66" w:rsidP="00676D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 апреля 2018</w:t>
            </w:r>
          </w:p>
        </w:tc>
        <w:tc>
          <w:tcPr>
            <w:tcW w:w="1152" w:type="dxa"/>
          </w:tcPr>
          <w:p w:rsidR="00676D66" w:rsidRPr="0036336A" w:rsidRDefault="00676D66" w:rsidP="00676D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676D66" w:rsidRPr="009D44A5" w:rsidRDefault="00676D66" w:rsidP="00676D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Описание модели</w:t>
            </w:r>
          </w:p>
        </w:tc>
        <w:tc>
          <w:tcPr>
            <w:tcW w:w="2304" w:type="dxa"/>
          </w:tcPr>
          <w:p w:rsidR="00676D66" w:rsidRPr="0036336A" w:rsidRDefault="00676D66" w:rsidP="00676D66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Переверзев Е.</w:t>
            </w:r>
          </w:p>
        </w:tc>
      </w:tr>
      <w:tr w:rsidR="00A5318B" w:rsidTr="00415766">
        <w:tc>
          <w:tcPr>
            <w:tcW w:w="2304" w:type="dxa"/>
          </w:tcPr>
          <w:p w:rsidR="00A5318B" w:rsidRDefault="00A5318B">
            <w:pPr>
              <w:pStyle w:val="Tabletext"/>
            </w:pPr>
          </w:p>
        </w:tc>
        <w:tc>
          <w:tcPr>
            <w:tcW w:w="1152" w:type="dxa"/>
          </w:tcPr>
          <w:p w:rsidR="00A5318B" w:rsidRDefault="00A5318B">
            <w:pPr>
              <w:pStyle w:val="Tabletext"/>
            </w:pPr>
          </w:p>
        </w:tc>
        <w:tc>
          <w:tcPr>
            <w:tcW w:w="3744" w:type="dxa"/>
          </w:tcPr>
          <w:p w:rsidR="00A5318B" w:rsidRDefault="00A5318B">
            <w:pPr>
              <w:pStyle w:val="Tabletext"/>
            </w:pPr>
          </w:p>
        </w:tc>
        <w:tc>
          <w:tcPr>
            <w:tcW w:w="2304" w:type="dxa"/>
          </w:tcPr>
          <w:p w:rsidR="00A5318B" w:rsidRDefault="00A5318B">
            <w:pPr>
              <w:pStyle w:val="Tabletext"/>
            </w:pPr>
          </w:p>
        </w:tc>
      </w:tr>
      <w:tr w:rsidR="00A5318B" w:rsidTr="00415766">
        <w:tc>
          <w:tcPr>
            <w:tcW w:w="2304" w:type="dxa"/>
          </w:tcPr>
          <w:p w:rsidR="00A5318B" w:rsidRDefault="00A5318B">
            <w:pPr>
              <w:pStyle w:val="Tabletext"/>
            </w:pPr>
          </w:p>
        </w:tc>
        <w:tc>
          <w:tcPr>
            <w:tcW w:w="1152" w:type="dxa"/>
          </w:tcPr>
          <w:p w:rsidR="00A5318B" w:rsidRDefault="00A5318B">
            <w:pPr>
              <w:pStyle w:val="Tabletext"/>
            </w:pPr>
          </w:p>
        </w:tc>
        <w:tc>
          <w:tcPr>
            <w:tcW w:w="3744" w:type="dxa"/>
          </w:tcPr>
          <w:p w:rsidR="00A5318B" w:rsidRDefault="00A5318B">
            <w:pPr>
              <w:pStyle w:val="Tabletext"/>
            </w:pPr>
          </w:p>
        </w:tc>
        <w:tc>
          <w:tcPr>
            <w:tcW w:w="2304" w:type="dxa"/>
          </w:tcPr>
          <w:p w:rsidR="00A5318B" w:rsidRDefault="00A5318B">
            <w:pPr>
              <w:pStyle w:val="Tabletext"/>
            </w:pPr>
          </w:p>
        </w:tc>
      </w:tr>
      <w:tr w:rsidR="00A5318B" w:rsidTr="00415766">
        <w:tc>
          <w:tcPr>
            <w:tcW w:w="2304" w:type="dxa"/>
          </w:tcPr>
          <w:p w:rsidR="00A5318B" w:rsidRDefault="00A5318B">
            <w:pPr>
              <w:pStyle w:val="Tabletext"/>
            </w:pPr>
          </w:p>
        </w:tc>
        <w:tc>
          <w:tcPr>
            <w:tcW w:w="1152" w:type="dxa"/>
          </w:tcPr>
          <w:p w:rsidR="00A5318B" w:rsidRDefault="00A5318B">
            <w:pPr>
              <w:pStyle w:val="Tabletext"/>
            </w:pPr>
          </w:p>
        </w:tc>
        <w:tc>
          <w:tcPr>
            <w:tcW w:w="3744" w:type="dxa"/>
          </w:tcPr>
          <w:p w:rsidR="00A5318B" w:rsidRDefault="00A5318B">
            <w:pPr>
              <w:pStyle w:val="Tabletext"/>
            </w:pPr>
          </w:p>
        </w:tc>
        <w:tc>
          <w:tcPr>
            <w:tcW w:w="2304" w:type="dxa"/>
          </w:tcPr>
          <w:p w:rsidR="00A5318B" w:rsidRDefault="00A5318B">
            <w:pPr>
              <w:pStyle w:val="Tabletext"/>
            </w:pPr>
          </w:p>
        </w:tc>
      </w:tr>
    </w:tbl>
    <w:p w:rsidR="00A5318B" w:rsidRDefault="00A5318B"/>
    <w:p w:rsidR="00A5318B" w:rsidRPr="00421D8B" w:rsidRDefault="00517CB2">
      <w:pPr>
        <w:pStyle w:val="a3"/>
        <w:rPr>
          <w:lang w:val="ru-RU"/>
        </w:rPr>
      </w:pPr>
      <w:r w:rsidRPr="00131A40">
        <w:rPr>
          <w:lang w:val="ru-RU"/>
        </w:rPr>
        <w:br w:type="page"/>
      </w:r>
      <w:r w:rsidR="00421D8B">
        <w:rPr>
          <w:lang w:val="ru-RU"/>
        </w:rPr>
        <w:t>Содержание</w:t>
      </w:r>
    </w:p>
    <w:p w:rsidR="001E3F18" w:rsidRDefault="00517CB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131A40">
        <w:rPr>
          <w:lang w:val="ru-RU"/>
        </w:rPr>
        <w:instrText xml:space="preserve"> </w:instrText>
      </w:r>
      <w:r>
        <w:instrText>TOC</w:instrText>
      </w:r>
      <w:r w:rsidRPr="00131A40">
        <w:rPr>
          <w:lang w:val="ru-RU"/>
        </w:rPr>
        <w:instrText xml:space="preserve"> \</w:instrText>
      </w:r>
      <w:r>
        <w:instrText>o</w:instrText>
      </w:r>
      <w:r w:rsidRPr="00131A40">
        <w:rPr>
          <w:lang w:val="ru-RU"/>
        </w:rPr>
        <w:instrText xml:space="preserve"> "1-3" </w:instrText>
      </w:r>
      <w:r>
        <w:fldChar w:fldCharType="separate"/>
      </w:r>
      <w:r w:rsidR="001E3F18" w:rsidRPr="005C2A07">
        <w:rPr>
          <w:noProof/>
          <w:lang w:val="ru-RU"/>
        </w:rPr>
        <w:t>1.</w:t>
      </w:r>
      <w:r w:rsidR="001E3F18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1E3F18" w:rsidRPr="005C2A07">
        <w:rPr>
          <w:noProof/>
          <w:lang w:val="ru-RU"/>
        </w:rPr>
        <w:t>Краткое описание</w:t>
      </w:r>
      <w:r w:rsidR="001E3F18">
        <w:rPr>
          <w:noProof/>
        </w:rPr>
        <w:tab/>
      </w:r>
      <w:r w:rsidR="001E3F18">
        <w:rPr>
          <w:noProof/>
        </w:rPr>
        <w:fldChar w:fldCharType="begin"/>
      </w:r>
      <w:r w:rsidR="001E3F18">
        <w:rPr>
          <w:noProof/>
        </w:rPr>
        <w:instrText xml:space="preserve"> PAGEREF _Toc511848866 \h </w:instrText>
      </w:r>
      <w:r w:rsidR="001E3F18">
        <w:rPr>
          <w:noProof/>
        </w:rPr>
      </w:r>
      <w:r w:rsidR="001E3F18">
        <w:rPr>
          <w:noProof/>
        </w:rPr>
        <w:fldChar w:fldCharType="separate"/>
      </w:r>
      <w:r w:rsidR="001E3F18">
        <w:rPr>
          <w:noProof/>
        </w:rPr>
        <w:t>4</w:t>
      </w:r>
      <w:r w:rsidR="001E3F18">
        <w:rPr>
          <w:noProof/>
        </w:rPr>
        <w:fldChar w:fldCharType="end"/>
      </w:r>
    </w:p>
    <w:p w:rsidR="001E3F18" w:rsidRDefault="001E3F1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Поток действий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F18" w:rsidRDefault="001E3F1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Альтернативные потоки действий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F18" w:rsidRDefault="001E3F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C2A07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Нет работников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F18" w:rsidRDefault="001E3F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C2A07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Введен уже используемый паспорт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F18" w:rsidRDefault="001E3F18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C2A07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Менеджер отклонил действие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F18" w:rsidRDefault="001E3F1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C2A07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Предусловия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E3F18" w:rsidRDefault="001E3F1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5C2A07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5C2A07">
        <w:rPr>
          <w:noProof/>
          <w:lang w:val="ru-RU"/>
        </w:rPr>
        <w:t>Постусловия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_Toc511848873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5318B" w:rsidRPr="00131A40" w:rsidRDefault="00517CB2" w:rsidP="00131A40">
      <w:pPr>
        <w:pStyle w:val="a3"/>
        <w:rPr>
          <w:lang w:val="ru-RU"/>
        </w:rPr>
      </w:pPr>
      <w:r>
        <w:rPr>
          <w:rFonts w:ascii="Times New Roman" w:hAnsi="Times New Roman"/>
          <w:sz w:val="20"/>
        </w:rPr>
        <w:fldChar w:fldCharType="end"/>
      </w:r>
      <w:r w:rsidRPr="00131A40">
        <w:rPr>
          <w:lang w:val="ru-RU"/>
        </w:rPr>
        <w:br w:type="page"/>
      </w:r>
      <w:bookmarkStart w:id="0" w:name="_Toc423410237"/>
      <w:bookmarkStart w:id="1" w:name="_Toc425054503"/>
      <w:r w:rsidR="00131A40" w:rsidRPr="000A5B8D">
        <w:rPr>
          <w:lang w:val="ru-RU"/>
        </w:rPr>
        <w:t>Спецификация варианта использования:</w:t>
      </w:r>
      <w:r w:rsidR="00131A40" w:rsidRPr="000A5B8D">
        <w:rPr>
          <w:lang w:val="ru-RU"/>
        </w:rPr>
        <w:br/>
        <w:t xml:space="preserve"> </w:t>
      </w:r>
      <w:bookmarkEnd w:id="0"/>
      <w:bookmarkEnd w:id="1"/>
      <w:r w:rsidR="00B91E09" w:rsidRPr="00B91E09">
        <w:rPr>
          <w:lang w:val="ru-RU"/>
        </w:rPr>
        <w:t>Изменение информации существующего работника</w:t>
      </w:r>
    </w:p>
    <w:p w:rsidR="00A5318B" w:rsidRPr="00131A40" w:rsidRDefault="00A5318B">
      <w:pPr>
        <w:pStyle w:val="InfoBlue"/>
        <w:rPr>
          <w:lang w:val="ru-RU"/>
        </w:rPr>
      </w:pPr>
    </w:p>
    <w:p w:rsidR="00A5318B" w:rsidRDefault="00421D8B" w:rsidP="00421D8B">
      <w:pPr>
        <w:pStyle w:val="1"/>
        <w:rPr>
          <w:lang w:val="ru-RU"/>
        </w:rPr>
      </w:pPr>
      <w:bookmarkStart w:id="2" w:name="_Toc511848866"/>
      <w:bookmarkStart w:id="3" w:name="_Toc423410239"/>
      <w:bookmarkStart w:id="4" w:name="_Toc425054505"/>
      <w:r>
        <w:rPr>
          <w:lang w:val="ru-RU"/>
        </w:rPr>
        <w:t>Краткое описание</w:t>
      </w:r>
      <w:bookmarkEnd w:id="2"/>
    </w:p>
    <w:p w:rsidR="00421D8B" w:rsidRPr="00421D8B" w:rsidRDefault="00421D8B" w:rsidP="00CD345A">
      <w:pPr>
        <w:ind w:left="720" w:firstLine="720"/>
        <w:rPr>
          <w:lang w:val="ru-RU"/>
        </w:rPr>
      </w:pPr>
      <w:r>
        <w:rPr>
          <w:lang w:val="ru-RU"/>
        </w:rPr>
        <w:t>Данный вариант использование применяется, когда менеджеру необходим</w:t>
      </w:r>
      <w:r w:rsidR="00567792">
        <w:rPr>
          <w:lang w:val="ru-RU"/>
        </w:rPr>
        <w:t>о изменить информацию о работнике.</w:t>
      </w:r>
    </w:p>
    <w:p w:rsidR="00A5318B" w:rsidRDefault="003D30AE">
      <w:pPr>
        <w:pStyle w:val="1"/>
        <w:widowControl/>
      </w:pPr>
      <w:bookmarkStart w:id="5" w:name="_Toc511848867"/>
      <w:bookmarkEnd w:id="3"/>
      <w:bookmarkEnd w:id="4"/>
      <w:r>
        <w:rPr>
          <w:lang w:val="ru-RU"/>
        </w:rPr>
        <w:t>Поток действий</w:t>
      </w:r>
      <w:bookmarkEnd w:id="5"/>
    </w:p>
    <w:p w:rsidR="00C426CF" w:rsidRPr="00C7604B" w:rsidRDefault="00C426CF" w:rsidP="00C426CF">
      <w:pPr>
        <w:pStyle w:val="af0"/>
        <w:numPr>
          <w:ilvl w:val="1"/>
          <w:numId w:val="22"/>
        </w:numPr>
      </w:pPr>
      <w:bookmarkStart w:id="6" w:name="_Toc423410241"/>
      <w:bookmarkStart w:id="7" w:name="_Toc425054507"/>
      <w:r>
        <w:rPr>
          <w:lang w:val="ru-RU"/>
        </w:rPr>
        <w:t>Менеджер открывает список работников</w:t>
      </w:r>
      <w:r>
        <w:t>.</w:t>
      </w:r>
    </w:p>
    <w:p w:rsidR="00C426CF" w:rsidRDefault="00C426CF" w:rsidP="00C426CF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Ищет и открывает в работника из списка. ПС открывает карточку работника.</w:t>
      </w:r>
    </w:p>
    <w:p w:rsidR="00C426CF" w:rsidRDefault="00C426CF" w:rsidP="00C426CF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 xml:space="preserve">Менеджер изменяет поля в карточке работника и нажимает кнопку </w:t>
      </w:r>
      <w:r w:rsidRPr="00635C19">
        <w:rPr>
          <w:lang w:val="ru-RU"/>
        </w:rPr>
        <w:t>“</w:t>
      </w:r>
      <w:r>
        <w:rPr>
          <w:lang w:val="ru-RU"/>
        </w:rPr>
        <w:t>Сохранить</w:t>
      </w:r>
      <w:r w:rsidRPr="00635C19">
        <w:rPr>
          <w:lang w:val="ru-RU"/>
        </w:rPr>
        <w:t xml:space="preserve">”. </w:t>
      </w:r>
      <w:r>
        <w:rPr>
          <w:lang w:val="ru-RU"/>
        </w:rPr>
        <w:t xml:space="preserve">ПС требует подтверждения действия. </w:t>
      </w:r>
    </w:p>
    <w:p w:rsidR="00C426CF" w:rsidRDefault="00C426CF" w:rsidP="00C426CF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Менеджер подтверждает или отклоняет действия. ПС обновляет информацию работника в случае подтверждения</w:t>
      </w:r>
      <w:r w:rsidRPr="00E15D6B">
        <w:rPr>
          <w:lang w:val="ru-RU"/>
        </w:rPr>
        <w:t>.</w:t>
      </w:r>
    </w:p>
    <w:p w:rsidR="0062103E" w:rsidRPr="0062103E" w:rsidRDefault="0062103E" w:rsidP="0062103E">
      <w:pPr>
        <w:ind w:left="720" w:firstLine="720"/>
        <w:rPr>
          <w:lang w:val="ru-RU"/>
        </w:rPr>
      </w:pPr>
      <w:bookmarkStart w:id="8" w:name="_Toc511848868"/>
      <w:bookmarkEnd w:id="6"/>
      <w:bookmarkEnd w:id="7"/>
      <w:r w:rsidRPr="0062103E">
        <w:rPr>
          <w:lang w:val="ru-RU"/>
        </w:rPr>
        <w:t>На рисунке 1 представлена диаграмма последовательности.</w:t>
      </w:r>
    </w:p>
    <w:p w:rsidR="00A5318B" w:rsidRDefault="00506467">
      <w:pPr>
        <w:pStyle w:val="1"/>
      </w:pPr>
      <w:r>
        <w:rPr>
          <w:lang w:val="ru-RU"/>
        </w:rPr>
        <w:t>Альтернативные потоки действий</w:t>
      </w:r>
      <w:bookmarkEnd w:id="8"/>
    </w:p>
    <w:p w:rsidR="00A5318B" w:rsidRDefault="00871329" w:rsidP="00DE6E70">
      <w:pPr>
        <w:pStyle w:val="2"/>
        <w:rPr>
          <w:lang w:val="ru-RU"/>
        </w:rPr>
      </w:pPr>
      <w:bookmarkStart w:id="9" w:name="_Toc511848869"/>
      <w:r>
        <w:rPr>
          <w:lang w:val="ru-RU"/>
        </w:rPr>
        <w:t>Нет работников</w:t>
      </w:r>
      <w:bookmarkEnd w:id="9"/>
    </w:p>
    <w:p w:rsidR="00A5318B" w:rsidRDefault="00875243" w:rsidP="002558B4">
      <w:pPr>
        <w:ind w:left="720" w:firstLine="720"/>
        <w:rPr>
          <w:lang w:val="ru-RU"/>
        </w:rPr>
      </w:pPr>
      <w:r>
        <w:rPr>
          <w:lang w:val="ru-RU"/>
        </w:rPr>
        <w:t xml:space="preserve">Если в системе нет работников, то </w:t>
      </w:r>
      <w:r w:rsidR="00BC2E77">
        <w:rPr>
          <w:lang w:val="ru-RU"/>
        </w:rPr>
        <w:t>отображаемый список работников пуст.</w:t>
      </w:r>
    </w:p>
    <w:p w:rsidR="00927978" w:rsidRDefault="00927978" w:rsidP="00927978">
      <w:pPr>
        <w:pStyle w:val="2"/>
        <w:rPr>
          <w:lang w:val="ru-RU"/>
        </w:rPr>
      </w:pPr>
      <w:bookmarkStart w:id="10" w:name="_Toc511846141"/>
      <w:bookmarkStart w:id="11" w:name="_Toc511848870"/>
      <w:r>
        <w:rPr>
          <w:lang w:val="ru-RU"/>
        </w:rPr>
        <w:t>Введен уже используемый паспорт</w:t>
      </w:r>
      <w:bookmarkEnd w:id="10"/>
      <w:bookmarkEnd w:id="11"/>
    </w:p>
    <w:p w:rsidR="00927978" w:rsidRDefault="00927978" w:rsidP="00927978">
      <w:pPr>
        <w:ind w:left="720" w:firstLine="720"/>
        <w:rPr>
          <w:lang w:val="ru-RU"/>
        </w:rPr>
      </w:pPr>
      <w:r>
        <w:rPr>
          <w:lang w:val="ru-RU"/>
        </w:rPr>
        <w:t>Если введенный паспорт уже используется у другого работника, то ПС оповещает об этом менеджера и предлагает заново ввести данные.</w:t>
      </w:r>
    </w:p>
    <w:p w:rsidR="00884A43" w:rsidRDefault="002E37E6" w:rsidP="00884A43">
      <w:pPr>
        <w:pStyle w:val="2"/>
        <w:rPr>
          <w:lang w:val="ru-RU"/>
        </w:rPr>
      </w:pPr>
      <w:bookmarkStart w:id="12" w:name="_Toc511848871"/>
      <w:r>
        <w:rPr>
          <w:lang w:val="ru-RU"/>
        </w:rPr>
        <w:t>Менеджер отклонил</w:t>
      </w:r>
      <w:r w:rsidR="00925229">
        <w:rPr>
          <w:lang w:val="ru-RU"/>
        </w:rPr>
        <w:t xml:space="preserve"> действие</w:t>
      </w:r>
      <w:bookmarkEnd w:id="12"/>
    </w:p>
    <w:p w:rsidR="00884A43" w:rsidRDefault="00884A43" w:rsidP="00884A43">
      <w:pPr>
        <w:ind w:left="720" w:firstLine="720"/>
        <w:rPr>
          <w:lang w:val="ru-RU"/>
        </w:rPr>
      </w:pPr>
      <w:r>
        <w:rPr>
          <w:lang w:val="ru-RU"/>
        </w:rPr>
        <w:t xml:space="preserve">Если </w:t>
      </w:r>
      <w:r w:rsidR="00DF6354">
        <w:rPr>
          <w:lang w:val="ru-RU"/>
        </w:rPr>
        <w:t>пользователь отклонил действие</w:t>
      </w:r>
      <w:r>
        <w:rPr>
          <w:lang w:val="ru-RU"/>
        </w:rPr>
        <w:t xml:space="preserve">, то ПС </w:t>
      </w:r>
      <w:r w:rsidR="00404318">
        <w:rPr>
          <w:lang w:val="ru-RU"/>
        </w:rPr>
        <w:t>отменяет изменения.</w:t>
      </w:r>
    </w:p>
    <w:p w:rsidR="00A5318B" w:rsidRDefault="00D85C8C">
      <w:pPr>
        <w:pStyle w:val="1"/>
        <w:rPr>
          <w:lang w:val="ru-RU"/>
        </w:rPr>
      </w:pPr>
      <w:bookmarkStart w:id="13" w:name="_Toc511848872"/>
      <w:r>
        <w:rPr>
          <w:lang w:val="ru-RU"/>
        </w:rPr>
        <w:t>Предусловия</w:t>
      </w:r>
      <w:bookmarkEnd w:id="13"/>
    </w:p>
    <w:p w:rsidR="00A5318B" w:rsidRPr="002558B4" w:rsidRDefault="00C74AD5" w:rsidP="002558B4">
      <w:pPr>
        <w:ind w:left="720" w:firstLine="720"/>
        <w:rPr>
          <w:lang w:val="ru-RU"/>
        </w:rPr>
      </w:pPr>
      <w:r>
        <w:rPr>
          <w:lang w:val="ru-RU"/>
        </w:rPr>
        <w:t>Пользователь выполнил вход в систему.</w:t>
      </w:r>
      <w:bookmarkStart w:id="14" w:name="_Toc423410251"/>
      <w:bookmarkStart w:id="15" w:name="_Toc425054510"/>
    </w:p>
    <w:p w:rsidR="00E82779" w:rsidRDefault="002558B4" w:rsidP="002558B4">
      <w:pPr>
        <w:pStyle w:val="1"/>
        <w:widowControl/>
        <w:rPr>
          <w:lang w:val="ru-RU"/>
        </w:rPr>
      </w:pPr>
      <w:bookmarkStart w:id="16" w:name="_Toc511848873"/>
      <w:bookmarkEnd w:id="14"/>
      <w:bookmarkEnd w:id="15"/>
      <w:r>
        <w:rPr>
          <w:lang w:val="ru-RU"/>
        </w:rPr>
        <w:t>Постусловия</w:t>
      </w:r>
      <w:bookmarkEnd w:id="16"/>
    </w:p>
    <w:p w:rsidR="002558B4" w:rsidRPr="0072026C" w:rsidRDefault="003466F0" w:rsidP="002558B4">
      <w:pPr>
        <w:ind w:left="720" w:firstLine="720"/>
        <w:rPr>
          <w:lang w:val="ru-RU"/>
        </w:rPr>
      </w:pPr>
      <w:r>
        <w:rPr>
          <w:lang w:val="ru-RU"/>
        </w:rPr>
        <w:t>Информация о работнике изменена.</w:t>
      </w:r>
    </w:p>
    <w:p w:rsidR="009A3BE5" w:rsidRDefault="009A3BE5" w:rsidP="009A3BE5">
      <w:pPr>
        <w:rPr>
          <w:lang w:val="ru-RU"/>
        </w:rPr>
      </w:pPr>
    </w:p>
    <w:p w:rsidR="009A3BE5" w:rsidRDefault="009A3BE5">
      <w:pPr>
        <w:widowControl/>
        <w:spacing w:line="240" w:lineRule="auto"/>
        <w:rPr>
          <w:lang w:val="ru-RU"/>
        </w:rPr>
        <w:sectPr w:rsidR="009A3BE5" w:rsidSect="000F278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</w:p>
    <w:p w:rsidR="009A3BE5" w:rsidRDefault="005072F1" w:rsidP="005072F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225094" wp14:editId="282799DE">
            <wp:extent cx="6772275" cy="51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2203" cy="517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F1" w:rsidRPr="005072F1" w:rsidRDefault="005072F1" w:rsidP="005072F1">
      <w:pPr>
        <w:jc w:val="center"/>
        <w:rPr>
          <w:lang w:val="ru-RU"/>
        </w:rPr>
      </w:pPr>
      <w:r>
        <w:rPr>
          <w:lang w:val="ru-RU"/>
        </w:rPr>
        <w:t>Рисунок 1. Диаграмма последовательностей</w:t>
      </w:r>
      <w:r w:rsidR="00567878">
        <w:rPr>
          <w:lang w:val="ru-RU"/>
        </w:rPr>
        <w:t>.</w:t>
      </w:r>
      <w:bookmarkStart w:id="17" w:name="_GoBack"/>
      <w:bookmarkEnd w:id="17"/>
    </w:p>
    <w:sectPr w:rsidR="005072F1" w:rsidRPr="005072F1" w:rsidSect="009A3BE5">
      <w:endnotePr>
        <w:numFmt w:val="decimal"/>
      </w:endnotePr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2F" w:rsidRDefault="0053502F">
      <w:pPr>
        <w:spacing w:line="240" w:lineRule="auto"/>
      </w:pPr>
      <w:r>
        <w:separator/>
      </w:r>
    </w:p>
  </w:endnote>
  <w:endnote w:type="continuationSeparator" w:id="0">
    <w:p w:rsidR="0053502F" w:rsidRDefault="00535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318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318B" w:rsidRDefault="009A3BE5">
          <w:pPr>
            <w:ind w:right="360"/>
            <w:rPr>
              <w:sz w:val="24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318B" w:rsidRDefault="00517CB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A3BE5">
              <w:t>BuildDev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76D6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318B" w:rsidRDefault="009A3BE5">
          <w:pPr>
            <w:jc w:val="right"/>
          </w:pPr>
          <w:r>
            <w:rPr>
              <w:lang w:val="ru-RU"/>
            </w:rPr>
            <w:t>Страница</w:t>
          </w:r>
          <w:r w:rsidR="00517CB2">
            <w:t xml:space="preserve"> </w:t>
          </w:r>
          <w:r w:rsidR="00517CB2">
            <w:rPr>
              <w:rStyle w:val="a8"/>
            </w:rPr>
            <w:fldChar w:fldCharType="begin"/>
          </w:r>
          <w:r w:rsidR="00517CB2">
            <w:rPr>
              <w:rStyle w:val="a8"/>
            </w:rPr>
            <w:instrText xml:space="preserve">page </w:instrText>
          </w:r>
          <w:r w:rsidR="00517CB2">
            <w:rPr>
              <w:rStyle w:val="a8"/>
            </w:rPr>
            <w:fldChar w:fldCharType="separate"/>
          </w:r>
          <w:r w:rsidR="00567878">
            <w:rPr>
              <w:rStyle w:val="a8"/>
              <w:noProof/>
            </w:rPr>
            <w:t>5</w:t>
          </w:r>
          <w:r w:rsidR="00517CB2">
            <w:rPr>
              <w:rStyle w:val="a8"/>
            </w:rPr>
            <w:fldChar w:fldCharType="end"/>
          </w:r>
        </w:p>
      </w:tc>
    </w:tr>
  </w:tbl>
  <w:p w:rsidR="00A5318B" w:rsidRDefault="00A531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2F" w:rsidRDefault="0053502F">
      <w:pPr>
        <w:spacing w:line="240" w:lineRule="auto"/>
      </w:pPr>
      <w:r>
        <w:separator/>
      </w:r>
    </w:p>
  </w:footnote>
  <w:footnote w:type="continuationSeparator" w:id="0">
    <w:p w:rsidR="0053502F" w:rsidRDefault="00535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18B" w:rsidRDefault="00A5318B">
    <w:pPr>
      <w:rPr>
        <w:sz w:val="24"/>
      </w:rPr>
    </w:pPr>
  </w:p>
  <w:p w:rsidR="00A5318B" w:rsidRDefault="00A5318B">
    <w:pPr>
      <w:pBdr>
        <w:top w:val="single" w:sz="6" w:space="1" w:color="auto"/>
      </w:pBdr>
      <w:rPr>
        <w:sz w:val="24"/>
      </w:rPr>
    </w:pPr>
  </w:p>
  <w:p w:rsidR="00A5318B" w:rsidRDefault="00517CB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F278B">
      <w:rPr>
        <w:rFonts w:ascii="Arial" w:hAnsi="Arial"/>
        <w:b/>
        <w:sz w:val="36"/>
      </w:rPr>
      <w:t>BuildDev</w:t>
    </w:r>
    <w:r>
      <w:rPr>
        <w:rFonts w:ascii="Arial" w:hAnsi="Arial"/>
        <w:b/>
        <w:sz w:val="36"/>
      </w:rPr>
      <w:fldChar w:fldCharType="end"/>
    </w:r>
  </w:p>
  <w:p w:rsidR="00A5318B" w:rsidRDefault="00A5318B">
    <w:pPr>
      <w:pBdr>
        <w:bottom w:val="single" w:sz="6" w:space="1" w:color="auto"/>
      </w:pBdr>
      <w:jc w:val="right"/>
      <w:rPr>
        <w:sz w:val="24"/>
      </w:rPr>
    </w:pPr>
  </w:p>
  <w:p w:rsidR="00A5318B" w:rsidRDefault="00A5318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318B" w:rsidTr="000F278B">
      <w:tc>
        <w:tcPr>
          <w:tcW w:w="6379" w:type="dxa"/>
        </w:tcPr>
        <w:p w:rsidR="00A5318B" w:rsidRDefault="00517CB2">
          <w:fldSimple w:instr="subject  \* Mergeformat ">
            <w:r w:rsidR="000F278B">
              <w:t>SweetHouse</w:t>
            </w:r>
          </w:fldSimple>
        </w:p>
      </w:tc>
      <w:tc>
        <w:tcPr>
          <w:tcW w:w="3179" w:type="dxa"/>
        </w:tcPr>
        <w:p w:rsidR="00A5318B" w:rsidRPr="000F278B" w:rsidRDefault="000F278B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>Версия 1.0</w:t>
          </w:r>
        </w:p>
      </w:tc>
    </w:tr>
    <w:tr w:rsidR="00A5318B" w:rsidTr="008E0642">
      <w:trPr>
        <w:trHeight w:val="252"/>
      </w:trPr>
      <w:tc>
        <w:tcPr>
          <w:tcW w:w="6379" w:type="dxa"/>
        </w:tcPr>
        <w:p w:rsidR="00A5318B" w:rsidRPr="00187424" w:rsidRDefault="00187424" w:rsidP="00187424">
          <w:pPr>
            <w:rPr>
              <w:lang w:val="ru-RU"/>
            </w:rPr>
          </w:pPr>
          <w:r w:rsidRPr="00187424">
            <w:rPr>
              <w:lang w:val="ru-RU"/>
            </w:rPr>
            <w:t xml:space="preserve">Спецификация варианта использования: </w:t>
          </w:r>
          <w:r w:rsidR="00B91E09" w:rsidRPr="00B91E09">
            <w:rPr>
              <w:lang w:val="ru-RU"/>
            </w:rPr>
            <w:t>Изменение информации существующего работника</w:t>
          </w:r>
        </w:p>
      </w:tc>
      <w:tc>
        <w:tcPr>
          <w:tcW w:w="3179" w:type="dxa"/>
        </w:tcPr>
        <w:p w:rsidR="00A5318B" w:rsidRPr="000F278B" w:rsidRDefault="00517CB2" w:rsidP="00725F11">
          <w:pPr>
            <w:rPr>
              <w:lang w:val="ru-RU"/>
            </w:rPr>
          </w:pPr>
          <w:r w:rsidRPr="00187424">
            <w:rPr>
              <w:lang w:val="ru-RU"/>
            </w:rPr>
            <w:t xml:space="preserve">  </w:t>
          </w:r>
          <w:r w:rsidR="00725F11">
            <w:rPr>
              <w:lang w:val="ru-RU"/>
            </w:rPr>
            <w:t>Дата</w:t>
          </w:r>
          <w:r w:rsidR="00725F11">
            <w:t>:</w:t>
          </w:r>
          <w:r>
            <w:t xml:space="preserve">  </w:t>
          </w:r>
          <w:r w:rsidR="000F278B">
            <w:rPr>
              <w:lang w:val="ru-RU"/>
            </w:rPr>
            <w:t>Март 21, 2018</w:t>
          </w:r>
        </w:p>
      </w:tc>
    </w:tr>
  </w:tbl>
  <w:p w:rsidR="00A5318B" w:rsidRDefault="00A531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865259"/>
    <w:multiLevelType w:val="hybridMultilevel"/>
    <w:tmpl w:val="450663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E218E3"/>
    <w:multiLevelType w:val="multilevel"/>
    <w:tmpl w:val="C40C725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9"/>
    <w:rsid w:val="00052640"/>
    <w:rsid w:val="000858BB"/>
    <w:rsid w:val="000A5B8D"/>
    <w:rsid w:val="000E3093"/>
    <w:rsid w:val="000F278B"/>
    <w:rsid w:val="00114706"/>
    <w:rsid w:val="00131A40"/>
    <w:rsid w:val="00187424"/>
    <w:rsid w:val="00195B5D"/>
    <w:rsid w:val="001E3F18"/>
    <w:rsid w:val="00220A3C"/>
    <w:rsid w:val="002558B4"/>
    <w:rsid w:val="0025692A"/>
    <w:rsid w:val="00277B2A"/>
    <w:rsid w:val="002C2ACD"/>
    <w:rsid w:val="002C5461"/>
    <w:rsid w:val="002C5A45"/>
    <w:rsid w:val="002E37E6"/>
    <w:rsid w:val="003466F0"/>
    <w:rsid w:val="003D30AE"/>
    <w:rsid w:val="00404318"/>
    <w:rsid w:val="00415766"/>
    <w:rsid w:val="00421D8B"/>
    <w:rsid w:val="004C14D8"/>
    <w:rsid w:val="004D7FDF"/>
    <w:rsid w:val="00506467"/>
    <w:rsid w:val="005072F1"/>
    <w:rsid w:val="00517CB2"/>
    <w:rsid w:val="00530ED8"/>
    <w:rsid w:val="0053502F"/>
    <w:rsid w:val="005638AC"/>
    <w:rsid w:val="00567792"/>
    <w:rsid w:val="00567878"/>
    <w:rsid w:val="005777B8"/>
    <w:rsid w:val="005D3B44"/>
    <w:rsid w:val="00602AA8"/>
    <w:rsid w:val="0062103E"/>
    <w:rsid w:val="00676D66"/>
    <w:rsid w:val="006D7191"/>
    <w:rsid w:val="0072026C"/>
    <w:rsid w:val="00725F11"/>
    <w:rsid w:val="00774277"/>
    <w:rsid w:val="007813C6"/>
    <w:rsid w:val="00871329"/>
    <w:rsid w:val="00875243"/>
    <w:rsid w:val="00884A43"/>
    <w:rsid w:val="0089381F"/>
    <w:rsid w:val="008B52CF"/>
    <w:rsid w:val="008E0642"/>
    <w:rsid w:val="00925229"/>
    <w:rsid w:val="00927978"/>
    <w:rsid w:val="00932D18"/>
    <w:rsid w:val="00985DCB"/>
    <w:rsid w:val="009A3BE5"/>
    <w:rsid w:val="009E4035"/>
    <w:rsid w:val="009E613D"/>
    <w:rsid w:val="00A5318B"/>
    <w:rsid w:val="00A87B9D"/>
    <w:rsid w:val="00AE48CF"/>
    <w:rsid w:val="00AF763A"/>
    <w:rsid w:val="00B0303B"/>
    <w:rsid w:val="00B320C1"/>
    <w:rsid w:val="00B91E09"/>
    <w:rsid w:val="00BC01EA"/>
    <w:rsid w:val="00BC2E77"/>
    <w:rsid w:val="00C426CF"/>
    <w:rsid w:val="00C74AD5"/>
    <w:rsid w:val="00CC04A7"/>
    <w:rsid w:val="00CC69F8"/>
    <w:rsid w:val="00CD345A"/>
    <w:rsid w:val="00CF670D"/>
    <w:rsid w:val="00D07206"/>
    <w:rsid w:val="00D85C8C"/>
    <w:rsid w:val="00DE6E70"/>
    <w:rsid w:val="00DE70D9"/>
    <w:rsid w:val="00DF6354"/>
    <w:rsid w:val="00E82779"/>
    <w:rsid w:val="00EF6CDD"/>
    <w:rsid w:val="00F45E02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7EC95B"/>
  <w15:chartTrackingRefBased/>
  <w15:docId w15:val="{51E429C2-E45A-45F3-A7A2-8267A3A6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List Paragraph"/>
    <w:basedOn w:val="a"/>
    <w:uiPriority w:val="34"/>
    <w:qFormat/>
    <w:rsid w:val="007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75;&#1080;&#1089;&#1090;&#1088;&#1072;&#1090;&#1091;&#1088;&#1072;\SweetHouse\RUPDoc\Use%20Case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514CE-95C0-4E6A-853D-B5C98C53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13</TotalTime>
  <Pages>5</Pages>
  <Words>277</Words>
  <Characters>1581</Characters>
  <Application>Microsoft Office Word</Application>
  <DocSecurity>0</DocSecurity>
  <Lines>13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Use-Case Specification: &lt;Use-Case Name&gt;</vt:lpstr>
      <vt:lpstr>Краткое описание</vt:lpstr>
      <vt:lpstr>Поток действий</vt:lpstr>
      <vt:lpstr>Альтернативные потоки действий</vt:lpstr>
      <vt:lpstr>    Нет работников</vt:lpstr>
      <vt:lpstr>Предусловия</vt:lpstr>
      <vt:lpstr>Постусловия</vt:lpstr>
      <vt:lpstr>Use-Case Specification: &lt;Use-Case Name&gt;</vt:lpstr>
    </vt:vector>
  </TitlesOfParts>
  <Company>BuildDev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SweetHouse</dc:subject>
  <dc:creator>Павел Левшин</dc:creator>
  <cp:keywords/>
  <dc:description/>
  <cp:lastModifiedBy>Павел Левшин</cp:lastModifiedBy>
  <cp:revision>4</cp:revision>
  <cp:lastPrinted>1899-12-31T21:00:00Z</cp:lastPrinted>
  <dcterms:created xsi:type="dcterms:W3CDTF">2018-04-18T20:52:00Z</dcterms:created>
  <dcterms:modified xsi:type="dcterms:W3CDTF">2018-04-18T21:05:00Z</dcterms:modified>
</cp:coreProperties>
</file>